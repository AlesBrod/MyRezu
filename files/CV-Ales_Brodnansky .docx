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CDDEA" w:themeColor="background2">
    <v:background id="_x0000_s1025" o:bwmode="white" fillcolor="#ccddea [3214]" o:targetscreensize="1024,768">
      <v:fill color2="fill darken(118)" method="linear sigma" focus="100%" type="gradient"/>
    </v:background>
  </w:background>
  <w:body>
    <w:tbl>
      <w:tblPr>
        <w:tblStyle w:val="PlainTable4"/>
        <w:tblW w:w="10503" w:type="dxa"/>
        <w:tblLayout w:type="fixed"/>
        <w:tblLook w:val="0680" w:firstRow="0" w:lastRow="0" w:firstColumn="1" w:lastColumn="0" w:noHBand="1" w:noVBand="1"/>
      </w:tblPr>
      <w:tblGrid>
        <w:gridCol w:w="3600"/>
        <w:gridCol w:w="720"/>
        <w:gridCol w:w="6183"/>
      </w:tblGrid>
      <w:tr w:rsidR="001B2ABD" w:rsidRPr="000B154E" w14:paraId="305894C8" w14:textId="77777777" w:rsidTr="0009575D">
        <w:trPr>
          <w:trHeight w:hRule="exact" w:val="3159"/>
        </w:trPr>
        <w:tc>
          <w:tcPr>
            <w:cnfStyle w:val="001000000000" w:firstRow="0" w:lastRow="0" w:firstColumn="1" w:lastColumn="0" w:oddVBand="0" w:evenVBand="0" w:oddHBand="0" w:evenHBand="0" w:firstRowFirstColumn="0" w:firstRowLastColumn="0" w:lastRowFirstColumn="0" w:lastRowLastColumn="0"/>
            <w:tcW w:w="3600" w:type="dxa"/>
          </w:tcPr>
          <w:tbl>
            <w:tblPr>
              <w:tblStyle w:val="Mkatabulky"/>
              <w:tblW w:w="39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5"/>
            </w:tblGrid>
            <w:tr w:rsidR="00815F6C" w:rsidRPr="000B154E" w14:paraId="08037381" w14:textId="77777777" w:rsidTr="007973BF">
              <w:trPr>
                <w:jc w:val="center"/>
              </w:trPr>
              <w:tc>
                <w:tcPr>
                  <w:tcW w:w="3975" w:type="dxa"/>
                  <w:shd w:val="clear" w:color="auto" w:fill="auto"/>
                  <w:vAlign w:val="center"/>
                </w:tcPr>
                <w:p w14:paraId="2C0CF443" w14:textId="5C2B423C" w:rsidR="00815F6C" w:rsidRPr="000B154E" w:rsidRDefault="00815F6C" w:rsidP="007973BF">
                  <w:pPr>
                    <w:tabs>
                      <w:tab w:val="left" w:pos="990"/>
                    </w:tabs>
                    <w:ind w:left="-255"/>
                    <w:jc w:val="right"/>
                    <w:rPr>
                      <w:sz w:val="16"/>
                    </w:rPr>
                  </w:pPr>
                </w:p>
              </w:tc>
            </w:tr>
          </w:tbl>
          <w:p w14:paraId="672A6659" w14:textId="5D0045DE" w:rsidR="001B2ABD" w:rsidRPr="000B154E" w:rsidRDefault="001B2ABD" w:rsidP="001B2ABD">
            <w:pPr>
              <w:tabs>
                <w:tab w:val="left" w:pos="990"/>
              </w:tabs>
              <w:jc w:val="center"/>
              <w:rPr>
                <w:sz w:val="16"/>
              </w:rPr>
            </w:pPr>
          </w:p>
        </w:tc>
        <w:tc>
          <w:tcPr>
            <w:tcW w:w="720" w:type="dxa"/>
          </w:tcPr>
          <w:p w14:paraId="0A37501D" w14:textId="77777777" w:rsidR="001B2ABD" w:rsidRPr="000B154E" w:rsidRDefault="001B2ABD" w:rsidP="000C45FF">
            <w:pPr>
              <w:tabs>
                <w:tab w:val="left" w:pos="990"/>
              </w:tabs>
              <w:cnfStyle w:val="000000000000" w:firstRow="0" w:lastRow="0" w:firstColumn="0" w:lastColumn="0" w:oddVBand="0" w:evenVBand="0" w:oddHBand="0" w:evenHBand="0" w:firstRowFirstColumn="0" w:firstRowLastColumn="0" w:lastRowFirstColumn="0" w:lastRowLastColumn="0"/>
              <w:rPr>
                <w:sz w:val="16"/>
              </w:rPr>
            </w:pPr>
          </w:p>
        </w:tc>
        <w:tc>
          <w:tcPr>
            <w:tcW w:w="6183" w:type="dxa"/>
          </w:tcPr>
          <w:p w14:paraId="3D2EA8F8" w14:textId="77777777" w:rsidR="00C10E57" w:rsidRPr="000B154E" w:rsidRDefault="00C10E57" w:rsidP="00C10E57">
            <w:pPr>
              <w:pStyle w:val="Nzev"/>
              <w:cnfStyle w:val="000000000000" w:firstRow="0" w:lastRow="0" w:firstColumn="0" w:lastColumn="0" w:oddVBand="0" w:evenVBand="0" w:oddHBand="0" w:evenHBand="0" w:firstRowFirstColumn="0" w:firstRowLastColumn="0" w:lastRowFirstColumn="0" w:lastRowLastColumn="0"/>
              <w:rPr>
                <w:sz w:val="76"/>
              </w:rPr>
            </w:pPr>
          </w:p>
          <w:p w14:paraId="6BEEC662" w14:textId="0E454398" w:rsidR="001B2ABD" w:rsidRPr="000B154E" w:rsidRDefault="001C54F8" w:rsidP="00C10E57">
            <w:pPr>
              <w:pStyle w:val="Nzev"/>
              <w:cnfStyle w:val="000000000000" w:firstRow="0" w:lastRow="0" w:firstColumn="0" w:lastColumn="0" w:oddVBand="0" w:evenVBand="0" w:oddHBand="0" w:evenHBand="0" w:firstRowFirstColumn="0" w:firstRowLastColumn="0" w:lastRowFirstColumn="0" w:lastRowLastColumn="0"/>
              <w:rPr>
                <w:sz w:val="76"/>
              </w:rPr>
            </w:pPr>
            <w:r w:rsidRPr="000B154E">
              <w:rPr>
                <w:sz w:val="76"/>
              </w:rPr>
              <w:t>ALES</w:t>
            </w:r>
            <w:r w:rsidR="007C5A87" w:rsidRPr="000B154E">
              <w:rPr>
                <w:sz w:val="76"/>
              </w:rPr>
              <w:t xml:space="preserve"> </w:t>
            </w:r>
            <w:r w:rsidR="00612F0A" w:rsidRPr="000B154E">
              <w:rPr>
                <w:sz w:val="76"/>
              </w:rPr>
              <w:t>BRODNANSKY</w:t>
            </w:r>
          </w:p>
          <w:p w14:paraId="5DAB6C7B" w14:textId="77777777" w:rsidR="001B2ABD" w:rsidRPr="000B154E" w:rsidRDefault="001B2ABD" w:rsidP="00C10E57">
            <w:pPr>
              <w:pStyle w:val="Podtitul"/>
              <w:cnfStyle w:val="000000000000" w:firstRow="0" w:lastRow="0" w:firstColumn="0" w:lastColumn="0" w:oddVBand="0" w:evenVBand="0" w:oddHBand="0" w:evenHBand="0" w:firstRowFirstColumn="0" w:firstRowLastColumn="0" w:lastRowFirstColumn="0" w:lastRowLastColumn="0"/>
              <w:rPr>
                <w:sz w:val="72"/>
                <w:szCs w:val="86"/>
              </w:rPr>
            </w:pPr>
          </w:p>
        </w:tc>
      </w:tr>
      <w:tr w:rsidR="001B2ABD" w:rsidRPr="000B154E" w14:paraId="091DA9FB" w14:textId="77777777" w:rsidTr="0009575D">
        <w:tc>
          <w:tcPr>
            <w:cnfStyle w:val="001000000000" w:firstRow="0" w:lastRow="0" w:firstColumn="1" w:lastColumn="0" w:oddVBand="0" w:evenVBand="0" w:oddHBand="0" w:evenHBand="0" w:firstRowFirstColumn="0" w:firstRowLastColumn="0" w:lastRowFirstColumn="0" w:lastRowLastColumn="0"/>
            <w:tcW w:w="3600" w:type="dxa"/>
          </w:tcPr>
          <w:p w14:paraId="08423271" w14:textId="2E6A20B1" w:rsidR="0043096C" w:rsidRPr="000B154E" w:rsidRDefault="00943762" w:rsidP="00B607A6">
            <w:pPr>
              <w:pStyle w:val="Nadpis3"/>
              <w:outlineLvl w:val="2"/>
              <w:rPr>
                <w:sz w:val="20"/>
              </w:rPr>
            </w:pPr>
            <w:r w:rsidRPr="000B154E">
              <w:rPr>
                <w:noProof/>
                <w:sz w:val="16"/>
                <w:lang w:val="cs-CZ" w:eastAsia="cs-CZ"/>
              </w:rPr>
              <mc:AlternateContent>
                <mc:Choice Requires="wpg">
                  <w:drawing>
                    <wp:anchor distT="0" distB="0" distL="114300" distR="114300" simplePos="0" relativeHeight="251663360" behindDoc="0" locked="0" layoutInCell="1" allowOverlap="1" wp14:anchorId="24A65C7A" wp14:editId="693D4F69">
                      <wp:simplePos x="0" y="0"/>
                      <wp:positionH relativeFrom="column">
                        <wp:posOffset>-117475</wp:posOffset>
                      </wp:positionH>
                      <wp:positionV relativeFrom="paragraph">
                        <wp:posOffset>-1890395</wp:posOffset>
                      </wp:positionV>
                      <wp:extent cx="2644775" cy="1403985"/>
                      <wp:effectExtent l="0" t="0" r="0" b="5715"/>
                      <wp:wrapNone/>
                      <wp:docPr id="6" name="Skupina 6"/>
                      <wp:cNvGraphicFramePr/>
                      <a:graphic xmlns:a="http://schemas.openxmlformats.org/drawingml/2006/main">
                        <a:graphicData uri="http://schemas.microsoft.com/office/word/2010/wordprocessingGroup">
                          <wpg:wgp>
                            <wpg:cNvGrpSpPr/>
                            <wpg:grpSpPr>
                              <a:xfrm>
                                <a:off x="0" y="0"/>
                                <a:ext cx="2644775" cy="1403985"/>
                                <a:chOff x="0" y="0"/>
                                <a:chExt cx="2645212" cy="1403985"/>
                              </a:xfrm>
                            </wpg:grpSpPr>
                            <wps:wsp>
                              <wps:cNvPr id="307" name="Textové pole 2"/>
                              <wps:cNvSpPr txBox="1">
                                <a:spLocks noChangeArrowheads="1"/>
                              </wps:cNvSpPr>
                              <wps:spPr bwMode="auto">
                                <a:xfrm>
                                  <a:off x="0" y="0"/>
                                  <a:ext cx="2572385" cy="1403985"/>
                                </a:xfrm>
                                <a:prstGeom prst="rect">
                                  <a:avLst/>
                                </a:prstGeom>
                                <a:noFill/>
                                <a:ln w="9525">
                                  <a:noFill/>
                                  <a:miter lim="800000"/>
                                  <a:headEnd/>
                                  <a:tailEnd/>
                                </a:ln>
                              </wps:spPr>
                              <wps:txbx>
                                <w:txbxContent>
                                  <w:p w14:paraId="3CF14AED" w14:textId="5339B285" w:rsidR="009943D3" w:rsidRPr="007973BF" w:rsidRDefault="009943D3" w:rsidP="007973BF">
                                    <w:pPr>
                                      <w:jc w:val="center"/>
                                      <w:rPr>
                                        <w:b/>
                                        <w:color w:val="ADC8DD" w:themeColor="background2" w:themeShade="E6"/>
                                        <w:sz w:val="180"/>
                                        <w14:shadow w14:blurRad="50800" w14:dist="38100" w14:dir="27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7973BF">
                                      <w:rPr>
                                        <w:b/>
                                        <w:color w:val="ADC8DD" w:themeColor="background2" w:themeShade="E6"/>
                                        <w:sz w:val="180"/>
                                        <w14:shadow w14:blurRad="50800" w14:dist="38100" w14:dir="27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CV</w:t>
                                    </w:r>
                                  </w:p>
                                </w:txbxContent>
                              </wps:txbx>
                              <wps:bodyPr rot="0" vert="horz" wrap="square" lIns="91440" tIns="45720" rIns="91440" bIns="45720" anchor="t" anchorCtr="0">
                                <a:noAutofit/>
                              </wps:bodyPr>
                            </wps:wsp>
                            <wps:wsp>
                              <wps:cNvPr id="3" name="Textové pole 2"/>
                              <wps:cNvSpPr txBox="1">
                                <a:spLocks noChangeArrowheads="1"/>
                              </wps:cNvSpPr>
                              <wps:spPr bwMode="auto">
                                <a:xfrm>
                                  <a:off x="579393" y="471552"/>
                                  <a:ext cx="2065819" cy="492124"/>
                                </a:xfrm>
                                <a:prstGeom prst="rect">
                                  <a:avLst/>
                                </a:prstGeom>
                                <a:noFill/>
                                <a:ln w="9525">
                                  <a:noFill/>
                                  <a:miter lim="800000"/>
                                  <a:headEnd/>
                                  <a:tailEnd/>
                                </a:ln>
                              </wps:spPr>
                              <wps:txbx>
                                <w:txbxContent>
                                  <w:p w14:paraId="2198C419" w14:textId="600A236C" w:rsidR="009943D3" w:rsidRPr="003B4BAE" w:rsidRDefault="009943D3">
                                    <w:pPr>
                                      <w:rPr>
                                        <w:rFonts w:ascii="Blackadder ITC" w:hAnsi="Blackadder ITC"/>
                                        <w:sz w:val="48"/>
                                      </w:rPr>
                                    </w:pPr>
                                    <w:r w:rsidRPr="003B4BAE">
                                      <w:rPr>
                                        <w:rFonts w:ascii="Blackadder ITC" w:hAnsi="Blackadder ITC"/>
                                        <w:sz w:val="48"/>
                                      </w:rPr>
                                      <w:t>urriculum</w:t>
                                    </w:r>
                                  </w:p>
                                </w:txbxContent>
                              </wps:txbx>
                              <wps:bodyPr rot="0" vert="horz" wrap="square" lIns="91440" tIns="45720" rIns="91440" bIns="45720" anchor="t" anchorCtr="0">
                                <a:spAutoFit/>
                              </wps:bodyPr>
                            </wps:wsp>
                            <wps:wsp>
                              <wps:cNvPr id="5" name="Textové pole 2"/>
                              <wps:cNvSpPr txBox="1">
                                <a:spLocks noChangeArrowheads="1"/>
                              </wps:cNvSpPr>
                              <wps:spPr bwMode="auto">
                                <a:xfrm>
                                  <a:off x="1781401" y="898608"/>
                                  <a:ext cx="850332" cy="492124"/>
                                </a:xfrm>
                                <a:prstGeom prst="rect">
                                  <a:avLst/>
                                </a:prstGeom>
                                <a:noFill/>
                                <a:ln w="9525">
                                  <a:noFill/>
                                  <a:miter lim="800000"/>
                                  <a:headEnd/>
                                  <a:tailEnd/>
                                </a:ln>
                              </wps:spPr>
                              <wps:txbx>
                                <w:txbxContent>
                                  <w:p w14:paraId="6315EC84" w14:textId="0DE830D8" w:rsidR="009943D3" w:rsidRPr="003B4BAE" w:rsidRDefault="009943D3">
                                    <w:pPr>
                                      <w:rPr>
                                        <w:rFonts w:ascii="Blackadder ITC" w:hAnsi="Blackadder ITC"/>
                                        <w:sz w:val="48"/>
                                      </w:rPr>
                                    </w:pPr>
                                    <w:r w:rsidRPr="003B4BAE">
                                      <w:rPr>
                                        <w:rFonts w:ascii="Blackadder ITC" w:hAnsi="Blackadder ITC"/>
                                        <w:sz w:val="48"/>
                                      </w:rPr>
                                      <w:t>itae</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Skupina 6" o:spid="_x0000_s1026" style="position:absolute;margin-left:-9.25pt;margin-top:-148.85pt;width:208.25pt;height:110.55pt;z-index:251663360;mso-width-relative:margin;mso-height-relative:margin" coordsize="26452,14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">
                      <v:shapetype id="_x0000_t202" coordsize="21600,21600" o:spt="202" path="m,l,21600r21600,l21600,xe">
                        <v:stroke joinstyle="miter"/>
                        <v:path gradientshapeok="t" o:connecttype="rect"/>
                      </v:shapetype>
                      <v:shape id="Textové pole 2" o:spid="_x0000_s1027" type="#_x0000_t202" style="position:absolute;width:25723;height:1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14:paraId="3CF14AED" w14:textId="5339B285" w:rsidR="009943D3" w:rsidRPr="007973BF" w:rsidRDefault="009943D3" w:rsidP="007973BF">
                              <w:pPr>
                                <w:jc w:val="center"/>
                                <w:rPr>
                                  <w:b/>
                                  <w:color w:val="ADC8DD" w:themeColor="background2" w:themeShade="E6"/>
                                  <w:sz w:val="180"/>
                                  <w14:shadow w14:blurRad="50800" w14:dist="38100" w14:dir="27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7973BF">
                                <w:rPr>
                                  <w:b/>
                                  <w:color w:val="ADC8DD" w:themeColor="background2" w:themeShade="E6"/>
                                  <w:sz w:val="180"/>
                                  <w14:shadow w14:blurRad="50800" w14:dist="38100" w14:dir="27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CV</w:t>
                              </w:r>
                            </w:p>
                          </w:txbxContent>
                        </v:textbox>
                      </v:shape>
                      <v:shape id="Textové pole 2" o:spid="_x0000_s1028" type="#_x0000_t202" style="position:absolute;left:5793;top:4715;width:20659;height:4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YMEA&#10;AADaAAAADwAAAGRycy9kb3ducmV2LnhtbESPT2vCQBTE7wW/w/IEb3Vjp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FmDBAAAA2gAAAA8AAAAAAAAAAAAAAAAAmAIAAGRycy9kb3du&#10;cmV2LnhtbFBLBQYAAAAABAAEAPUAAACGAwAAAAA=&#10;" filled="f" stroked="f">
                        <v:textbox style="mso-fit-shape-to-text:t">
                          <w:txbxContent>
                            <w:p w14:paraId="2198C419" w14:textId="600A236C" w:rsidR="009943D3" w:rsidRPr="003B4BAE" w:rsidRDefault="009943D3">
                              <w:pPr>
                                <w:rPr>
                                  <w:rFonts w:ascii="Blackadder ITC" w:hAnsi="Blackadder ITC"/>
                                  <w:sz w:val="48"/>
                                </w:rPr>
                              </w:pPr>
                              <w:r w:rsidRPr="003B4BAE">
                                <w:rPr>
                                  <w:rFonts w:ascii="Blackadder ITC" w:hAnsi="Blackadder ITC"/>
                                  <w:sz w:val="48"/>
                                </w:rPr>
                                <w:t>urriculum</w:t>
                              </w:r>
                            </w:p>
                          </w:txbxContent>
                        </v:textbox>
                      </v:shape>
                      <v:shape id="Textové pole 2" o:spid="_x0000_s1029" type="#_x0000_t202" style="position:absolute;left:17814;top:8986;width:8503;height:4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filled="f" stroked="f">
                        <v:textbox style="mso-fit-shape-to-text:t">
                          <w:txbxContent>
                            <w:p w14:paraId="6315EC84" w14:textId="0DE830D8" w:rsidR="009943D3" w:rsidRPr="003B4BAE" w:rsidRDefault="009943D3">
                              <w:pPr>
                                <w:rPr>
                                  <w:rFonts w:ascii="Blackadder ITC" w:hAnsi="Blackadder ITC"/>
                                  <w:sz w:val="48"/>
                                </w:rPr>
                              </w:pPr>
                              <w:r w:rsidRPr="003B4BAE">
                                <w:rPr>
                                  <w:rFonts w:ascii="Blackadder ITC" w:hAnsi="Blackadder ITC"/>
                                  <w:sz w:val="48"/>
                                </w:rPr>
                                <w:t>itae</w:t>
                              </w:r>
                            </w:p>
                          </w:txbxContent>
                        </v:textbox>
                      </v:shape>
                    </v:group>
                  </w:pict>
                </mc:Fallback>
              </mc:AlternateContent>
            </w:r>
            <w:r w:rsidR="0043096C" w:rsidRPr="000B154E">
              <w:rPr>
                <w:sz w:val="20"/>
              </w:rPr>
              <w:t>Summary</w:t>
            </w:r>
          </w:p>
          <w:p w14:paraId="6E0C2484" w14:textId="0C491453" w:rsidR="00036450" w:rsidRPr="000B154E" w:rsidRDefault="00FD4F77" w:rsidP="00D37417">
            <w:pPr>
              <w:rPr>
                <w:sz w:val="16"/>
              </w:rPr>
            </w:pPr>
            <w:r w:rsidRPr="000B154E">
              <w:rPr>
                <w:sz w:val="16"/>
              </w:rPr>
              <w:t xml:space="preserve">I’ve been studying Software Development, with uCertify online </w:t>
            </w:r>
            <w:r w:rsidR="006B052D">
              <w:rPr>
                <w:sz w:val="16"/>
              </w:rPr>
              <w:t xml:space="preserve">course </w:t>
            </w:r>
            <w:r w:rsidR="00C00D1C" w:rsidRPr="000B154E">
              <w:rPr>
                <w:sz w:val="16"/>
              </w:rPr>
              <w:t>for two years</w:t>
            </w:r>
          </w:p>
          <w:p w14:paraId="35B453B0" w14:textId="77777777" w:rsidR="00036450" w:rsidRPr="000B154E" w:rsidRDefault="00E46155" w:rsidP="00CB0055">
            <w:pPr>
              <w:pStyle w:val="Nadpis3"/>
              <w:outlineLvl w:val="2"/>
              <w:rPr>
                <w:sz w:val="20"/>
              </w:rPr>
            </w:pPr>
            <w:r w:rsidRPr="000B154E">
              <w:rPr>
                <w:sz w:val="20"/>
              </w:rPr>
              <w:t>contact</w:t>
            </w:r>
          </w:p>
          <w:p w14:paraId="495DA968" w14:textId="31599ABA" w:rsidR="004D3011" w:rsidRPr="000B154E" w:rsidRDefault="00BE54C9" w:rsidP="004D3011">
            <w:pPr>
              <w:rPr>
                <w:sz w:val="16"/>
              </w:rPr>
            </w:pPr>
            <w:r w:rsidRPr="000B154E">
              <w:rPr>
                <w:sz w:val="16"/>
                <w:lang w:bidi="cs-CZ"/>
              </w:rPr>
              <w:t>PHO</w:t>
            </w:r>
            <w:r w:rsidR="004D3011" w:rsidRPr="000B154E">
              <w:rPr>
                <w:sz w:val="16"/>
                <w:lang w:bidi="cs-CZ"/>
              </w:rPr>
              <w:t>N</w:t>
            </w:r>
            <w:r w:rsidRPr="000B154E">
              <w:rPr>
                <w:sz w:val="16"/>
                <w:lang w:bidi="cs-CZ"/>
              </w:rPr>
              <w:t>E</w:t>
            </w:r>
            <w:r w:rsidR="004D3011" w:rsidRPr="000B154E">
              <w:rPr>
                <w:sz w:val="16"/>
                <w:lang w:bidi="cs-CZ"/>
              </w:rPr>
              <w:t>:</w:t>
            </w:r>
          </w:p>
          <w:p w14:paraId="1C0D0FD3" w14:textId="77777777" w:rsidR="004D3011" w:rsidRPr="000B154E" w:rsidRDefault="00E46155" w:rsidP="004D3011">
            <w:pPr>
              <w:rPr>
                <w:sz w:val="16"/>
              </w:rPr>
            </w:pPr>
            <w:r w:rsidRPr="000B154E">
              <w:rPr>
                <w:sz w:val="16"/>
              </w:rPr>
              <w:t>07548 966 540</w:t>
            </w:r>
          </w:p>
          <w:p w14:paraId="02EB378F" w14:textId="77777777" w:rsidR="004D3011" w:rsidRPr="000B154E" w:rsidRDefault="004D3011" w:rsidP="004D3011">
            <w:pPr>
              <w:rPr>
                <w:sz w:val="16"/>
              </w:rPr>
            </w:pPr>
          </w:p>
          <w:sdt>
            <w:sdtPr>
              <w:rPr>
                <w:sz w:val="16"/>
                <w:szCs w:val="16"/>
              </w:rPr>
              <w:id w:val="-240260293"/>
              <w:placeholder>
                <w:docPart w:val="072DC310B3E54A3DBF4E0370C280699E"/>
              </w:placeholder>
              <w:temporary/>
              <w:showingPlcHdr/>
            </w:sdtPr>
            <w:sdtEndPr/>
            <w:sdtContent>
              <w:p w14:paraId="658751B7" w14:textId="77777777" w:rsidR="004D3011" w:rsidRPr="000B154E" w:rsidRDefault="004D3011" w:rsidP="004D3011">
                <w:pPr>
                  <w:rPr>
                    <w:sz w:val="16"/>
                  </w:rPr>
                </w:pPr>
                <w:r w:rsidRPr="000B154E">
                  <w:rPr>
                    <w:sz w:val="16"/>
                    <w:lang w:bidi="cs-CZ"/>
                  </w:rPr>
                  <w:t>E-MAIL:</w:t>
                </w:r>
              </w:p>
            </w:sdtContent>
          </w:sdt>
          <w:p w14:paraId="104E0535" w14:textId="75E50602" w:rsidR="00036450" w:rsidRDefault="00D81019" w:rsidP="004D3011">
            <w:pPr>
              <w:rPr>
                <w:sz w:val="16"/>
              </w:rPr>
            </w:pPr>
            <w:hyperlink r:id="rId12" w:history="1">
              <w:r w:rsidRPr="00904238">
                <w:rPr>
                  <w:rStyle w:val="Hypertextovodkaz"/>
                  <w:sz w:val="16"/>
                </w:rPr>
                <w:t>ales.brodnansky@gmail.com</w:t>
              </w:r>
            </w:hyperlink>
          </w:p>
          <w:p w14:paraId="4916DE02" w14:textId="77777777" w:rsidR="00D81019" w:rsidRDefault="00D81019" w:rsidP="004D3011">
            <w:pPr>
              <w:rPr>
                <w:sz w:val="16"/>
              </w:rPr>
            </w:pPr>
          </w:p>
          <w:p w14:paraId="6E247FB9" w14:textId="77777777" w:rsidR="00D81019" w:rsidRDefault="00D81019" w:rsidP="004D3011">
            <w:pPr>
              <w:rPr>
                <w:sz w:val="16"/>
              </w:rPr>
            </w:pPr>
            <w:r>
              <w:rPr>
                <w:sz w:val="16"/>
              </w:rPr>
              <w:t>PORTFOLIO</w:t>
            </w:r>
          </w:p>
          <w:p w14:paraId="0944C5EF" w14:textId="48F656E0" w:rsidR="00D81019" w:rsidRPr="00D81019" w:rsidRDefault="00D81019" w:rsidP="004D3011">
            <w:pPr>
              <w:rPr>
                <w:sz w:val="16"/>
                <w:szCs w:val="16"/>
              </w:rPr>
            </w:pPr>
            <w:hyperlink r:id="rId13" w:history="1">
              <w:r w:rsidRPr="00D81019">
                <w:rPr>
                  <w:rStyle w:val="Hypertextovodkaz"/>
                  <w:sz w:val="16"/>
                  <w:szCs w:val="16"/>
                </w:rPr>
                <w:t>https://alesbrod.github.io/ab/index.html</w:t>
              </w:r>
            </w:hyperlink>
          </w:p>
          <w:p w14:paraId="400ED845" w14:textId="77777777" w:rsidR="00D81019" w:rsidRPr="000B154E" w:rsidRDefault="00D81019" w:rsidP="004D3011">
            <w:pPr>
              <w:rPr>
                <w:rStyle w:val="Hypertextovodkaz"/>
                <w:sz w:val="16"/>
              </w:rPr>
            </w:pPr>
          </w:p>
          <w:p w14:paraId="21E4B015" w14:textId="77777777" w:rsidR="004D3011" w:rsidRDefault="00E46155" w:rsidP="00CB0055">
            <w:pPr>
              <w:pStyle w:val="Nadpis3"/>
              <w:outlineLvl w:val="2"/>
              <w:rPr>
                <w:sz w:val="20"/>
              </w:rPr>
            </w:pPr>
            <w:r w:rsidRPr="000B154E">
              <w:rPr>
                <w:sz w:val="20"/>
              </w:rPr>
              <w:t>hobbies</w:t>
            </w:r>
            <w:bookmarkStart w:id="0" w:name="_GoBack"/>
            <w:bookmarkEnd w:id="0"/>
          </w:p>
          <w:p w14:paraId="361000F8" w14:textId="7247B647" w:rsidR="006B052D" w:rsidRDefault="006B052D" w:rsidP="004D3011">
            <w:pPr>
              <w:rPr>
                <w:sz w:val="16"/>
              </w:rPr>
            </w:pPr>
            <w:r>
              <w:rPr>
                <w:sz w:val="16"/>
              </w:rPr>
              <w:t>Coding</w:t>
            </w:r>
          </w:p>
          <w:p w14:paraId="3DA4B68D" w14:textId="77777777" w:rsidR="004D3011" w:rsidRPr="000B154E" w:rsidRDefault="000474D6" w:rsidP="004D3011">
            <w:pPr>
              <w:rPr>
                <w:sz w:val="16"/>
              </w:rPr>
            </w:pPr>
            <w:r w:rsidRPr="000B154E">
              <w:rPr>
                <w:sz w:val="16"/>
              </w:rPr>
              <w:t>Piano</w:t>
            </w:r>
          </w:p>
          <w:p w14:paraId="4BF8AFF8" w14:textId="77777777" w:rsidR="004D3011" w:rsidRPr="000B154E" w:rsidRDefault="000474D6" w:rsidP="004D3011">
            <w:pPr>
              <w:rPr>
                <w:sz w:val="16"/>
              </w:rPr>
            </w:pPr>
            <w:r w:rsidRPr="000B154E">
              <w:rPr>
                <w:sz w:val="16"/>
              </w:rPr>
              <w:t>Guitar</w:t>
            </w:r>
          </w:p>
          <w:p w14:paraId="2BBF1D5C" w14:textId="77777777" w:rsidR="00A22BD0" w:rsidRDefault="000474D6" w:rsidP="000474D6">
            <w:pPr>
              <w:rPr>
                <w:sz w:val="16"/>
              </w:rPr>
            </w:pPr>
            <w:r w:rsidRPr="000B154E">
              <w:rPr>
                <w:sz w:val="16"/>
              </w:rPr>
              <w:t>Car Driving</w:t>
            </w:r>
          </w:p>
          <w:p w14:paraId="1EBAEC0B" w14:textId="03FE3180" w:rsidR="006B052D" w:rsidRPr="000B154E" w:rsidRDefault="006B052D" w:rsidP="000474D6">
            <w:pPr>
              <w:rPr>
                <w:sz w:val="16"/>
              </w:rPr>
            </w:pPr>
            <w:r>
              <w:rPr>
                <w:sz w:val="16"/>
              </w:rPr>
              <w:t>Creating</w:t>
            </w:r>
          </w:p>
          <w:p w14:paraId="2127C29C" w14:textId="320940CE" w:rsidR="00166C22" w:rsidRPr="000B154E" w:rsidRDefault="00B70606" w:rsidP="000474D6">
            <w:pPr>
              <w:rPr>
                <w:sz w:val="16"/>
              </w:rPr>
            </w:pPr>
            <w:r w:rsidRPr="000B154E">
              <w:rPr>
                <w:sz w:val="16"/>
              </w:rPr>
              <w:t>Wood</w:t>
            </w:r>
            <w:r w:rsidR="00BB542C" w:rsidRPr="000B154E">
              <w:rPr>
                <w:sz w:val="16"/>
              </w:rPr>
              <w:t>working</w:t>
            </w:r>
          </w:p>
          <w:p w14:paraId="532CC214" w14:textId="77777777" w:rsidR="000474D6" w:rsidRPr="000B154E" w:rsidRDefault="000474D6" w:rsidP="000474D6">
            <w:pPr>
              <w:pStyle w:val="Nadpis3"/>
              <w:outlineLvl w:val="2"/>
              <w:rPr>
                <w:sz w:val="20"/>
              </w:rPr>
            </w:pPr>
            <w:r w:rsidRPr="000B154E">
              <w:rPr>
                <w:sz w:val="20"/>
              </w:rPr>
              <w:t>certifications</w:t>
            </w:r>
          </w:p>
          <w:p w14:paraId="61186070" w14:textId="77777777" w:rsidR="000474D6" w:rsidRPr="000B154E" w:rsidRDefault="000474D6" w:rsidP="000474D6">
            <w:pPr>
              <w:rPr>
                <w:sz w:val="16"/>
              </w:rPr>
            </w:pPr>
            <w:r w:rsidRPr="000B154E">
              <w:rPr>
                <w:sz w:val="16"/>
              </w:rPr>
              <w:t>CIW: Advanced HTML5 and CSS3 Specialist</w:t>
            </w:r>
          </w:p>
          <w:p w14:paraId="331EE284" w14:textId="77777777" w:rsidR="000474D6" w:rsidRPr="000B154E" w:rsidRDefault="000474D6" w:rsidP="000474D6">
            <w:pPr>
              <w:pStyle w:val="Odstavecseseznamem"/>
              <w:numPr>
                <w:ilvl w:val="0"/>
                <w:numId w:val="3"/>
              </w:numPr>
              <w:rPr>
                <w:sz w:val="16"/>
              </w:rPr>
            </w:pPr>
            <w:r w:rsidRPr="000B154E">
              <w:rPr>
                <w:sz w:val="16"/>
              </w:rPr>
              <w:t>HTML5, CSS3, JavaScript</w:t>
            </w:r>
          </w:p>
          <w:p w14:paraId="30BB6585" w14:textId="77777777" w:rsidR="000474D6" w:rsidRPr="000B154E" w:rsidRDefault="000474D6" w:rsidP="000474D6">
            <w:pPr>
              <w:pStyle w:val="Odstavecseseznamem"/>
              <w:numPr>
                <w:ilvl w:val="0"/>
                <w:numId w:val="3"/>
              </w:numPr>
              <w:rPr>
                <w:sz w:val="16"/>
              </w:rPr>
            </w:pPr>
            <w:r w:rsidRPr="000B154E">
              <w:rPr>
                <w:sz w:val="16"/>
              </w:rPr>
              <w:t>Using HTML5 API</w:t>
            </w:r>
          </w:p>
          <w:p w14:paraId="5A8DC13E" w14:textId="77777777" w:rsidR="000474D6" w:rsidRPr="000B154E" w:rsidRDefault="000474D6" w:rsidP="000474D6">
            <w:pPr>
              <w:pStyle w:val="Odstavecseseznamem"/>
              <w:numPr>
                <w:ilvl w:val="0"/>
                <w:numId w:val="3"/>
              </w:numPr>
              <w:rPr>
                <w:sz w:val="16"/>
              </w:rPr>
            </w:pPr>
            <w:r w:rsidRPr="000B154E">
              <w:rPr>
                <w:sz w:val="16"/>
              </w:rPr>
              <w:t>Developing HTML5 Forms</w:t>
            </w:r>
          </w:p>
          <w:p w14:paraId="7BA80403" w14:textId="77777777" w:rsidR="000474D6" w:rsidRPr="000B154E" w:rsidRDefault="000474D6" w:rsidP="000474D6">
            <w:pPr>
              <w:pStyle w:val="Odstavecseseznamem"/>
              <w:numPr>
                <w:ilvl w:val="0"/>
                <w:numId w:val="3"/>
              </w:numPr>
              <w:rPr>
                <w:sz w:val="16"/>
              </w:rPr>
            </w:pPr>
            <w:r w:rsidRPr="000B154E">
              <w:rPr>
                <w:sz w:val="16"/>
              </w:rPr>
              <w:t>Completing, Submitting and Validating User Input Forms</w:t>
            </w:r>
          </w:p>
          <w:p w14:paraId="639A4008" w14:textId="77777777" w:rsidR="000474D6" w:rsidRPr="000B154E" w:rsidRDefault="000474D6" w:rsidP="000474D6">
            <w:pPr>
              <w:pStyle w:val="Odstavecseseznamem"/>
              <w:numPr>
                <w:ilvl w:val="0"/>
                <w:numId w:val="3"/>
              </w:numPr>
              <w:rPr>
                <w:sz w:val="16"/>
              </w:rPr>
            </w:pPr>
            <w:r w:rsidRPr="000B154E">
              <w:rPr>
                <w:sz w:val="16"/>
              </w:rPr>
              <w:t>Designing for Mobile Devices</w:t>
            </w:r>
          </w:p>
          <w:p w14:paraId="4AA2741D" w14:textId="77777777" w:rsidR="000474D6" w:rsidRPr="000B154E" w:rsidRDefault="000474D6" w:rsidP="000474D6">
            <w:pPr>
              <w:rPr>
                <w:sz w:val="16"/>
              </w:rPr>
            </w:pPr>
            <w:r w:rsidRPr="000B154E">
              <w:rPr>
                <w:sz w:val="16"/>
              </w:rPr>
              <w:t>MTA: Software Development Fundamentals</w:t>
            </w:r>
          </w:p>
          <w:p w14:paraId="13126C4A" w14:textId="77777777" w:rsidR="000474D6" w:rsidRPr="000B154E" w:rsidRDefault="000474D6" w:rsidP="000474D6">
            <w:pPr>
              <w:pStyle w:val="Odstavecseseznamem"/>
              <w:numPr>
                <w:ilvl w:val="0"/>
                <w:numId w:val="3"/>
              </w:numPr>
              <w:rPr>
                <w:sz w:val="16"/>
              </w:rPr>
            </w:pPr>
            <w:r w:rsidRPr="000B154E">
              <w:rPr>
                <w:sz w:val="16"/>
              </w:rPr>
              <w:t>Core Programming</w:t>
            </w:r>
          </w:p>
          <w:p w14:paraId="054A223A" w14:textId="77777777" w:rsidR="000474D6" w:rsidRPr="000B154E" w:rsidRDefault="000474D6" w:rsidP="000474D6">
            <w:pPr>
              <w:pStyle w:val="Odstavecseseznamem"/>
              <w:numPr>
                <w:ilvl w:val="0"/>
                <w:numId w:val="3"/>
              </w:numPr>
              <w:rPr>
                <w:sz w:val="16"/>
              </w:rPr>
            </w:pPr>
            <w:r w:rsidRPr="000B154E">
              <w:rPr>
                <w:sz w:val="16"/>
              </w:rPr>
              <w:t>OOP Programming</w:t>
            </w:r>
          </w:p>
          <w:p w14:paraId="766CF74B" w14:textId="77777777" w:rsidR="000474D6" w:rsidRPr="000B154E" w:rsidRDefault="000474D6" w:rsidP="000474D6">
            <w:pPr>
              <w:pStyle w:val="Odstavecseseznamem"/>
              <w:numPr>
                <w:ilvl w:val="0"/>
                <w:numId w:val="3"/>
              </w:numPr>
              <w:rPr>
                <w:sz w:val="16"/>
              </w:rPr>
            </w:pPr>
            <w:r w:rsidRPr="000B154E">
              <w:rPr>
                <w:sz w:val="16"/>
              </w:rPr>
              <w:t>General Software Development</w:t>
            </w:r>
          </w:p>
          <w:p w14:paraId="741FD139" w14:textId="77777777" w:rsidR="000474D6" w:rsidRPr="000B154E" w:rsidRDefault="000474D6" w:rsidP="000474D6">
            <w:pPr>
              <w:pStyle w:val="Odstavecseseznamem"/>
              <w:numPr>
                <w:ilvl w:val="0"/>
                <w:numId w:val="3"/>
              </w:numPr>
              <w:rPr>
                <w:sz w:val="16"/>
              </w:rPr>
            </w:pPr>
            <w:r w:rsidRPr="000B154E">
              <w:rPr>
                <w:sz w:val="16"/>
              </w:rPr>
              <w:t>Web Applications</w:t>
            </w:r>
          </w:p>
          <w:p w14:paraId="0F9FF3F6" w14:textId="77777777" w:rsidR="000474D6" w:rsidRPr="000B154E" w:rsidRDefault="000474D6" w:rsidP="000474D6">
            <w:pPr>
              <w:pStyle w:val="Odstavecseseznamem"/>
              <w:numPr>
                <w:ilvl w:val="0"/>
                <w:numId w:val="8"/>
              </w:numPr>
              <w:rPr>
                <w:sz w:val="16"/>
              </w:rPr>
            </w:pPr>
            <w:r w:rsidRPr="000B154E">
              <w:rPr>
                <w:sz w:val="16"/>
              </w:rPr>
              <w:t>Desktop Applications</w:t>
            </w:r>
          </w:p>
          <w:p w14:paraId="756B0B18" w14:textId="77777777" w:rsidR="000474D6" w:rsidRPr="000B154E" w:rsidRDefault="000474D6" w:rsidP="000474D6">
            <w:pPr>
              <w:pStyle w:val="Odstavecseseznamem"/>
              <w:numPr>
                <w:ilvl w:val="0"/>
                <w:numId w:val="8"/>
              </w:numPr>
              <w:rPr>
                <w:sz w:val="16"/>
              </w:rPr>
            </w:pPr>
            <w:r w:rsidRPr="000B154E">
              <w:rPr>
                <w:sz w:val="16"/>
              </w:rPr>
              <w:t>Databases</w:t>
            </w:r>
          </w:p>
          <w:p w14:paraId="6CEC4012" w14:textId="77CE7D6A" w:rsidR="000474D6" w:rsidRPr="000B154E" w:rsidRDefault="000474D6" w:rsidP="000474D6">
            <w:pPr>
              <w:rPr>
                <w:sz w:val="16"/>
              </w:rPr>
            </w:pPr>
            <w:r w:rsidRPr="000B154E">
              <w:rPr>
                <w:sz w:val="16"/>
              </w:rPr>
              <w:t>O</w:t>
            </w:r>
            <w:r w:rsidR="00166C22" w:rsidRPr="000B154E">
              <w:rPr>
                <w:sz w:val="16"/>
              </w:rPr>
              <w:t>CA</w:t>
            </w:r>
            <w:r w:rsidRPr="000B154E">
              <w:rPr>
                <w:sz w:val="16"/>
              </w:rPr>
              <w:t xml:space="preserve"> Java SE 8 Programmer</w:t>
            </w:r>
          </w:p>
          <w:p w14:paraId="605D64D8" w14:textId="4088D2BA" w:rsidR="00A370BB" w:rsidRDefault="00CB7CB3" w:rsidP="00A370BB">
            <w:pPr>
              <w:rPr>
                <w:sz w:val="16"/>
              </w:rPr>
            </w:pPr>
            <w:r w:rsidRPr="000B154E">
              <w:rPr>
                <w:sz w:val="16"/>
              </w:rPr>
              <w:t>OCP Java SE 8 Programmer</w:t>
            </w:r>
          </w:p>
          <w:p w14:paraId="030CE0E8" w14:textId="1E72156F" w:rsidR="006B052D" w:rsidRPr="006B052D" w:rsidRDefault="006B052D" w:rsidP="006B052D">
            <w:pPr>
              <w:rPr>
                <w:sz w:val="16"/>
              </w:rPr>
            </w:pPr>
            <w:r w:rsidRPr="006B052D">
              <w:rPr>
                <w:sz w:val="16"/>
              </w:rPr>
              <w:t xml:space="preserve">Beginning C# 7 Programming with Visual Studio 2017 </w:t>
            </w:r>
          </w:p>
          <w:p w14:paraId="33BA098B" w14:textId="201CDBBB" w:rsidR="006B052D" w:rsidRDefault="006B052D" w:rsidP="006B052D">
            <w:pPr>
              <w:rPr>
                <w:sz w:val="16"/>
              </w:rPr>
            </w:pPr>
            <w:r w:rsidRPr="006B052D">
              <w:rPr>
                <w:sz w:val="16"/>
              </w:rPr>
              <w:t>MTA: Basics of Python Programming certificates</w:t>
            </w:r>
          </w:p>
          <w:p w14:paraId="7C1CA8B4" w14:textId="77777777" w:rsidR="006B052D" w:rsidRPr="000B154E" w:rsidRDefault="006B052D" w:rsidP="00A370BB">
            <w:pPr>
              <w:rPr>
                <w:sz w:val="16"/>
              </w:rPr>
            </w:pPr>
          </w:p>
          <w:p w14:paraId="24593E7A" w14:textId="5A736A82" w:rsidR="00A370BB" w:rsidRPr="000B154E" w:rsidRDefault="00A370BB" w:rsidP="00A370BB">
            <w:pPr>
              <w:rPr>
                <w:sz w:val="16"/>
              </w:rPr>
            </w:pPr>
            <w:r w:rsidRPr="000B154E">
              <w:rPr>
                <w:sz w:val="16"/>
              </w:rPr>
              <w:t xml:space="preserve">First Aider </w:t>
            </w:r>
            <w:r w:rsidR="000B154E" w:rsidRPr="000B154E">
              <w:rPr>
                <w:sz w:val="16"/>
              </w:rPr>
              <w:t>Certi</w:t>
            </w:r>
            <w:r w:rsidR="000B154E">
              <w:rPr>
                <w:sz w:val="16"/>
              </w:rPr>
              <w:t>fi</w:t>
            </w:r>
            <w:r w:rsidR="000B154E" w:rsidRPr="000B154E">
              <w:rPr>
                <w:sz w:val="16"/>
              </w:rPr>
              <w:t>cate</w:t>
            </w:r>
          </w:p>
          <w:p w14:paraId="3C077D63" w14:textId="77777777" w:rsidR="00A370BB" w:rsidRPr="000B154E" w:rsidRDefault="00A370BB" w:rsidP="00A370BB">
            <w:pPr>
              <w:rPr>
                <w:sz w:val="16"/>
              </w:rPr>
            </w:pPr>
            <w:r w:rsidRPr="000B154E">
              <w:rPr>
                <w:sz w:val="16"/>
              </w:rPr>
              <w:t>Driving Licence</w:t>
            </w:r>
          </w:p>
        </w:tc>
        <w:tc>
          <w:tcPr>
            <w:tcW w:w="720" w:type="dxa"/>
          </w:tcPr>
          <w:p w14:paraId="6A05A809" w14:textId="77777777" w:rsidR="001B2ABD" w:rsidRPr="000B154E" w:rsidRDefault="001B2ABD" w:rsidP="000C45FF">
            <w:pPr>
              <w:tabs>
                <w:tab w:val="left" w:pos="990"/>
              </w:tabs>
              <w:cnfStyle w:val="000000000000" w:firstRow="0" w:lastRow="0" w:firstColumn="0" w:lastColumn="0" w:oddVBand="0" w:evenVBand="0" w:oddHBand="0" w:evenHBand="0" w:firstRowFirstColumn="0" w:firstRowLastColumn="0" w:lastRowFirstColumn="0" w:lastRowLastColumn="0"/>
              <w:rPr>
                <w:sz w:val="16"/>
              </w:rPr>
            </w:pPr>
          </w:p>
        </w:tc>
        <w:tc>
          <w:tcPr>
            <w:tcW w:w="6183" w:type="dxa"/>
          </w:tcPr>
          <w:p w14:paraId="058B1DC6" w14:textId="06EE3508" w:rsidR="00A370BB" w:rsidRPr="000B154E" w:rsidRDefault="00A370BB" w:rsidP="00724A37">
            <w:pPr>
              <w:pStyle w:val="Nadpis2"/>
              <w:spacing w:before="0"/>
              <w:outlineLvl w:val="1"/>
              <w:cnfStyle w:val="000000000000" w:firstRow="0" w:lastRow="0" w:firstColumn="0" w:lastColumn="0" w:oddVBand="0" w:evenVBand="0" w:oddHBand="0" w:evenHBand="0" w:firstRowFirstColumn="0" w:firstRowLastColumn="0" w:lastRowFirstColumn="0" w:lastRowLastColumn="0"/>
            </w:pPr>
            <w:r w:rsidRPr="000B154E">
              <w:t>personal statement</w:t>
            </w:r>
          </w:p>
          <w:p w14:paraId="25CF59B2" w14:textId="778994B9" w:rsidR="00A370BB" w:rsidRPr="000B154E" w:rsidRDefault="4CF10168" w:rsidP="00A370BB">
            <w:pPr>
              <w:cnfStyle w:val="000000000000" w:firstRow="0" w:lastRow="0" w:firstColumn="0" w:lastColumn="0" w:oddVBand="0" w:evenVBand="0" w:oddHBand="0" w:evenHBand="0" w:firstRowFirstColumn="0" w:firstRowLastColumn="0" w:lastRowFirstColumn="0" w:lastRowLastColumn="0"/>
              <w:rPr>
                <w:sz w:val="16"/>
                <w:szCs w:val="16"/>
              </w:rPr>
            </w:pPr>
            <w:r w:rsidRPr="000B154E">
              <w:rPr>
                <w:sz w:val="16"/>
                <w:szCs w:val="16"/>
              </w:rPr>
              <w:t xml:space="preserve">Intellectually curious and open-minded, am able to process a lot of information at once. Very much enjoy a challenge, and I’m capable of putting a great deal of energy into a good cause. </w:t>
            </w:r>
          </w:p>
          <w:p w14:paraId="31F19686" w14:textId="77777777" w:rsidR="001B2ABD" w:rsidRPr="000B154E" w:rsidRDefault="00A370BB" w:rsidP="00036450">
            <w:pPr>
              <w:pStyle w:val="Nadpis2"/>
              <w:outlineLvl w:val="1"/>
              <w:cnfStyle w:val="000000000000" w:firstRow="0" w:lastRow="0" w:firstColumn="0" w:lastColumn="0" w:oddVBand="0" w:evenVBand="0" w:oddHBand="0" w:evenHBand="0" w:firstRowFirstColumn="0" w:firstRowLastColumn="0" w:lastRowFirstColumn="0" w:lastRowLastColumn="0"/>
              <w:rPr>
                <w:sz w:val="20"/>
              </w:rPr>
            </w:pPr>
            <w:r w:rsidRPr="000B154E">
              <w:rPr>
                <w:sz w:val="20"/>
              </w:rPr>
              <w:t>e</w:t>
            </w:r>
            <w:r w:rsidR="00E46155" w:rsidRPr="000B154E">
              <w:rPr>
                <w:sz w:val="20"/>
              </w:rPr>
              <w:t>ducation</w:t>
            </w:r>
          </w:p>
          <w:p w14:paraId="5389C3D4" w14:textId="22FB704C" w:rsidR="009943D3" w:rsidRPr="000B154E" w:rsidRDefault="009943D3" w:rsidP="009943D3">
            <w:pPr>
              <w:pStyle w:val="Nadpis4"/>
              <w:outlineLvl w:val="3"/>
              <w:cnfStyle w:val="000000000000" w:firstRow="0" w:lastRow="0" w:firstColumn="0" w:lastColumn="0" w:oddVBand="0" w:evenVBand="0" w:oddHBand="0" w:evenHBand="0" w:firstRowFirstColumn="0" w:firstRowLastColumn="0" w:lastRowFirstColumn="0" w:lastRowLastColumn="0"/>
              <w:rPr>
                <w:sz w:val="16"/>
              </w:rPr>
            </w:pPr>
            <w:r w:rsidRPr="000B154E">
              <w:rPr>
                <w:sz w:val="16"/>
              </w:rPr>
              <w:t>uCertify (Software Development)</w:t>
            </w:r>
          </w:p>
          <w:p w14:paraId="672A7B2C" w14:textId="607E3133" w:rsidR="009943D3" w:rsidRPr="000B154E" w:rsidRDefault="009943D3" w:rsidP="009943D3">
            <w:pPr>
              <w:cnfStyle w:val="000000000000" w:firstRow="0" w:lastRow="0" w:firstColumn="0" w:lastColumn="0" w:oddVBand="0" w:evenVBand="0" w:oddHBand="0" w:evenHBand="0" w:firstRowFirstColumn="0" w:firstRowLastColumn="0" w:lastRowFirstColumn="0" w:lastRowLastColumn="0"/>
              <w:rPr>
                <w:sz w:val="16"/>
                <w:szCs w:val="16"/>
              </w:rPr>
            </w:pPr>
            <w:r w:rsidRPr="000B154E">
              <w:rPr>
                <w:b/>
                <w:bCs/>
                <w:sz w:val="16"/>
                <w:szCs w:val="16"/>
              </w:rPr>
              <w:t xml:space="preserve">June 2019 </w:t>
            </w:r>
            <w:r w:rsidR="00492B3F">
              <w:rPr>
                <w:b/>
                <w:bCs/>
                <w:sz w:val="16"/>
                <w:szCs w:val="16"/>
              </w:rPr>
              <w:t>–</w:t>
            </w:r>
            <w:r w:rsidRPr="000B154E">
              <w:rPr>
                <w:b/>
                <w:bCs/>
                <w:sz w:val="16"/>
                <w:szCs w:val="16"/>
              </w:rPr>
              <w:t xml:space="preserve"> </w:t>
            </w:r>
            <w:r w:rsidR="00492B3F">
              <w:rPr>
                <w:b/>
                <w:bCs/>
                <w:sz w:val="16"/>
                <w:szCs w:val="16"/>
              </w:rPr>
              <w:t>March 2021</w:t>
            </w:r>
          </w:p>
          <w:p w14:paraId="5CD2DFDE" w14:textId="77777777" w:rsidR="00492B3F" w:rsidRDefault="00492B3F" w:rsidP="009943D3">
            <w:pPr>
              <w:pStyle w:val="Nadpis4"/>
              <w:outlineLvl w:val="3"/>
              <w:cnfStyle w:val="000000000000" w:firstRow="0" w:lastRow="0" w:firstColumn="0" w:lastColumn="0" w:oddVBand="0" w:evenVBand="0" w:oddHBand="0" w:evenHBand="0" w:firstRowFirstColumn="0" w:firstRowLastColumn="0" w:lastRowFirstColumn="0" w:lastRowLastColumn="0"/>
              <w:rPr>
                <w:b w:val="0"/>
                <w:sz w:val="16"/>
              </w:rPr>
            </w:pPr>
            <w:r>
              <w:rPr>
                <w:b w:val="0"/>
                <w:sz w:val="16"/>
              </w:rPr>
              <w:t xml:space="preserve">Software development course </w:t>
            </w:r>
          </w:p>
          <w:p w14:paraId="790EB4B7" w14:textId="77777777" w:rsidR="00492B3F" w:rsidRDefault="00492B3F" w:rsidP="009943D3">
            <w:pPr>
              <w:pStyle w:val="Nadpis4"/>
              <w:outlineLvl w:val="3"/>
              <w:cnfStyle w:val="000000000000" w:firstRow="0" w:lastRow="0" w:firstColumn="0" w:lastColumn="0" w:oddVBand="0" w:evenVBand="0" w:oddHBand="0" w:evenHBand="0" w:firstRowFirstColumn="0" w:firstRowLastColumn="0" w:lastRowFirstColumn="0" w:lastRowLastColumn="0"/>
              <w:rPr>
                <w:b w:val="0"/>
                <w:sz w:val="16"/>
              </w:rPr>
            </w:pPr>
            <w:r w:rsidRPr="00492B3F">
              <w:rPr>
                <w:b w:val="0"/>
                <w:sz w:val="16"/>
              </w:rPr>
              <w:t>MTA: Software Development Fundamentals</w:t>
            </w:r>
            <w:r>
              <w:rPr>
                <w:b w:val="0"/>
                <w:sz w:val="16"/>
              </w:rPr>
              <w:t xml:space="preserve">, </w:t>
            </w:r>
          </w:p>
          <w:p w14:paraId="2A848FCF" w14:textId="77777777" w:rsidR="00492B3F" w:rsidRDefault="00492B3F" w:rsidP="009943D3">
            <w:pPr>
              <w:pStyle w:val="Nadpis4"/>
              <w:outlineLvl w:val="3"/>
              <w:cnfStyle w:val="000000000000" w:firstRow="0" w:lastRow="0" w:firstColumn="0" w:lastColumn="0" w:oddVBand="0" w:evenVBand="0" w:oddHBand="0" w:evenHBand="0" w:firstRowFirstColumn="0" w:firstRowLastColumn="0" w:lastRowFirstColumn="0" w:lastRowLastColumn="0"/>
              <w:rPr>
                <w:b w:val="0"/>
                <w:sz w:val="16"/>
              </w:rPr>
            </w:pPr>
            <w:r w:rsidRPr="00492B3F">
              <w:rPr>
                <w:b w:val="0"/>
                <w:sz w:val="16"/>
              </w:rPr>
              <w:t>CIW: Advanced HTML5 and CSS3 Specialist</w:t>
            </w:r>
            <w:r>
              <w:rPr>
                <w:b w:val="0"/>
                <w:sz w:val="16"/>
              </w:rPr>
              <w:t xml:space="preserve">, </w:t>
            </w:r>
          </w:p>
          <w:p w14:paraId="6E2436C7" w14:textId="77777777" w:rsidR="00492B3F" w:rsidRDefault="00492B3F" w:rsidP="009943D3">
            <w:pPr>
              <w:pStyle w:val="Nadpis4"/>
              <w:outlineLvl w:val="3"/>
              <w:cnfStyle w:val="000000000000" w:firstRow="0" w:lastRow="0" w:firstColumn="0" w:lastColumn="0" w:oddVBand="0" w:evenVBand="0" w:oddHBand="0" w:evenHBand="0" w:firstRowFirstColumn="0" w:firstRowLastColumn="0" w:lastRowFirstColumn="0" w:lastRowLastColumn="0"/>
              <w:rPr>
                <w:b w:val="0"/>
                <w:sz w:val="16"/>
              </w:rPr>
            </w:pPr>
            <w:r w:rsidRPr="00492B3F">
              <w:rPr>
                <w:b w:val="0"/>
                <w:sz w:val="16"/>
              </w:rPr>
              <w:t>OCA</w:t>
            </w:r>
            <w:r>
              <w:rPr>
                <w:b w:val="0"/>
                <w:sz w:val="16"/>
              </w:rPr>
              <w:t xml:space="preserve"> and OCP: Java SE 8 Programmer, </w:t>
            </w:r>
          </w:p>
          <w:p w14:paraId="1BDC40DB" w14:textId="50D472D0" w:rsidR="00492B3F" w:rsidRDefault="00492B3F" w:rsidP="009943D3">
            <w:pPr>
              <w:pStyle w:val="Nadpis4"/>
              <w:outlineLvl w:val="3"/>
              <w:cnfStyle w:val="000000000000" w:firstRow="0" w:lastRow="0" w:firstColumn="0" w:lastColumn="0" w:oddVBand="0" w:evenVBand="0" w:oddHBand="0" w:evenHBand="0" w:firstRowFirstColumn="0" w:firstRowLastColumn="0" w:lastRowFirstColumn="0" w:lastRowLastColumn="0"/>
              <w:rPr>
                <w:rFonts w:ascii="Arial" w:hAnsi="Arial" w:cs="Arial"/>
                <w:b w:val="0"/>
                <w:color w:val="464646"/>
                <w:szCs w:val="18"/>
                <w:shd w:val="clear" w:color="auto" w:fill="FFFFFF"/>
              </w:rPr>
            </w:pPr>
            <w:r w:rsidRPr="00492B3F">
              <w:rPr>
                <w:b w:val="0"/>
                <w:sz w:val="16"/>
              </w:rPr>
              <w:t>Beginning C# 7 Programming with Visual Studio 2017</w:t>
            </w:r>
            <w:r>
              <w:rPr>
                <w:b w:val="0"/>
                <w:sz w:val="16"/>
              </w:rPr>
              <w:t xml:space="preserve"> and</w:t>
            </w:r>
          </w:p>
          <w:p w14:paraId="3CEE392B" w14:textId="2DAC0ADC" w:rsidR="009943D3" w:rsidRPr="000B154E" w:rsidRDefault="00492B3F" w:rsidP="009943D3">
            <w:pPr>
              <w:pStyle w:val="Nadpis4"/>
              <w:outlineLvl w:val="3"/>
              <w:cnfStyle w:val="000000000000" w:firstRow="0" w:lastRow="0" w:firstColumn="0" w:lastColumn="0" w:oddVBand="0" w:evenVBand="0" w:oddHBand="0" w:evenHBand="0" w:firstRowFirstColumn="0" w:firstRowLastColumn="0" w:lastRowFirstColumn="0" w:lastRowLastColumn="0"/>
              <w:rPr>
                <w:b w:val="0"/>
                <w:sz w:val="16"/>
              </w:rPr>
            </w:pPr>
            <w:r w:rsidRPr="00492B3F">
              <w:rPr>
                <w:b w:val="0"/>
                <w:sz w:val="16"/>
              </w:rPr>
              <w:t>MTA: Basics of Python Programming</w:t>
            </w:r>
            <w:r>
              <w:rPr>
                <w:b w:val="0"/>
                <w:sz w:val="16"/>
              </w:rPr>
              <w:t xml:space="preserve"> certificates</w:t>
            </w:r>
          </w:p>
          <w:p w14:paraId="195B0DE5" w14:textId="77777777" w:rsidR="009943D3" w:rsidRPr="000B154E" w:rsidRDefault="009943D3" w:rsidP="00B359E4">
            <w:pPr>
              <w:pStyle w:val="Nadpis4"/>
              <w:outlineLvl w:val="3"/>
              <w:cnfStyle w:val="000000000000" w:firstRow="0" w:lastRow="0" w:firstColumn="0" w:lastColumn="0" w:oddVBand="0" w:evenVBand="0" w:oddHBand="0" w:evenHBand="0" w:firstRowFirstColumn="0" w:firstRowLastColumn="0" w:lastRowFirstColumn="0" w:lastRowLastColumn="0"/>
              <w:rPr>
                <w:sz w:val="16"/>
              </w:rPr>
            </w:pPr>
          </w:p>
          <w:p w14:paraId="20878D9A" w14:textId="12C05363" w:rsidR="00036450" w:rsidRPr="000B154E" w:rsidRDefault="005A00FE" w:rsidP="00B359E4">
            <w:pPr>
              <w:pStyle w:val="Nadpis4"/>
              <w:outlineLvl w:val="3"/>
              <w:cnfStyle w:val="000000000000" w:firstRow="0" w:lastRow="0" w:firstColumn="0" w:lastColumn="0" w:oddVBand="0" w:evenVBand="0" w:oddHBand="0" w:evenHBand="0" w:firstRowFirstColumn="0" w:firstRowLastColumn="0" w:lastRowFirstColumn="0" w:lastRowLastColumn="0"/>
              <w:rPr>
                <w:sz w:val="16"/>
              </w:rPr>
            </w:pPr>
            <w:r w:rsidRPr="000B154E">
              <w:rPr>
                <w:sz w:val="16"/>
              </w:rPr>
              <w:t>Business</w:t>
            </w:r>
            <w:r w:rsidR="0043096C" w:rsidRPr="000B154E">
              <w:rPr>
                <w:sz w:val="16"/>
              </w:rPr>
              <w:t xml:space="preserve"> Academy Zatec</w:t>
            </w:r>
          </w:p>
          <w:p w14:paraId="6F03681E" w14:textId="77777777" w:rsidR="00036450" w:rsidRPr="000B154E" w:rsidRDefault="0043096C" w:rsidP="00B359E4">
            <w:pPr>
              <w:pStyle w:val="Datum"/>
              <w:cnfStyle w:val="000000000000" w:firstRow="0" w:lastRow="0" w:firstColumn="0" w:lastColumn="0" w:oddVBand="0" w:evenVBand="0" w:oddHBand="0" w:evenHBand="0" w:firstRowFirstColumn="0" w:firstRowLastColumn="0" w:lastRowFirstColumn="0" w:lastRowLastColumn="0"/>
              <w:rPr>
                <w:b/>
                <w:sz w:val="16"/>
              </w:rPr>
            </w:pPr>
            <w:r w:rsidRPr="000B154E">
              <w:rPr>
                <w:b/>
                <w:sz w:val="16"/>
              </w:rPr>
              <w:t>Sep 2001 to June 2005</w:t>
            </w:r>
          </w:p>
          <w:p w14:paraId="3C2972CA" w14:textId="468BCBF7" w:rsidR="00492B3F" w:rsidRDefault="00492B3F" w:rsidP="00036450">
            <w:pPr>
              <w:cnfStyle w:val="000000000000" w:firstRow="0" w:lastRow="0" w:firstColumn="0" w:lastColumn="0" w:oddVBand="0" w:evenVBand="0" w:oddHBand="0" w:evenHBand="0" w:firstRowFirstColumn="0" w:firstRowLastColumn="0" w:lastRowFirstColumn="0" w:lastRowLastColumn="0"/>
              <w:rPr>
                <w:sz w:val="16"/>
              </w:rPr>
            </w:pPr>
            <w:r>
              <w:rPr>
                <w:sz w:val="16"/>
              </w:rPr>
              <w:t>Business Collage</w:t>
            </w:r>
            <w:r w:rsidR="006B052D">
              <w:rPr>
                <w:sz w:val="16"/>
              </w:rPr>
              <w:t xml:space="preserve"> in Czechia</w:t>
            </w:r>
            <w:r>
              <w:rPr>
                <w:sz w:val="16"/>
              </w:rPr>
              <w:t xml:space="preserve"> </w:t>
            </w:r>
          </w:p>
          <w:p w14:paraId="0824EA4D" w14:textId="3A748861" w:rsidR="004D3011" w:rsidRPr="000B154E" w:rsidRDefault="0043096C" w:rsidP="00036450">
            <w:pPr>
              <w:cnfStyle w:val="000000000000" w:firstRow="0" w:lastRow="0" w:firstColumn="0" w:lastColumn="0" w:oddVBand="0" w:evenVBand="0" w:oddHBand="0" w:evenHBand="0" w:firstRowFirstColumn="0" w:firstRowLastColumn="0" w:lastRowFirstColumn="0" w:lastRowLastColumn="0"/>
              <w:rPr>
                <w:sz w:val="16"/>
              </w:rPr>
            </w:pPr>
            <w:r w:rsidRPr="000B154E">
              <w:rPr>
                <w:sz w:val="16"/>
              </w:rPr>
              <w:t>Grade of:</w:t>
            </w:r>
            <w:r w:rsidR="00FF0483" w:rsidRPr="000B154E">
              <w:rPr>
                <w:sz w:val="16"/>
              </w:rPr>
              <w:t xml:space="preserve"> </w:t>
            </w:r>
            <w:r w:rsidR="00DB7AC3" w:rsidRPr="000B154E">
              <w:rPr>
                <w:sz w:val="16"/>
              </w:rPr>
              <w:t>Computer Science</w:t>
            </w:r>
            <w:r w:rsidR="002D31AB" w:rsidRPr="000B154E">
              <w:rPr>
                <w:sz w:val="16"/>
              </w:rPr>
              <w:t xml:space="preserve"> Grade A</w:t>
            </w:r>
            <w:r w:rsidR="00DB7AC3" w:rsidRPr="000B154E">
              <w:rPr>
                <w:sz w:val="16"/>
              </w:rPr>
              <w:t>,</w:t>
            </w:r>
            <w:r w:rsidR="006014BD" w:rsidRPr="000B154E">
              <w:rPr>
                <w:sz w:val="16"/>
              </w:rPr>
              <w:t xml:space="preserve"> </w:t>
            </w:r>
            <w:r w:rsidR="002B7B11" w:rsidRPr="000B154E">
              <w:rPr>
                <w:sz w:val="16"/>
              </w:rPr>
              <w:t>Math</w:t>
            </w:r>
            <w:r w:rsidR="00732D09" w:rsidRPr="000B154E">
              <w:rPr>
                <w:sz w:val="16"/>
              </w:rPr>
              <w:t xml:space="preserve"> Grade A</w:t>
            </w:r>
            <w:r w:rsidR="002B7B11" w:rsidRPr="000B154E">
              <w:rPr>
                <w:sz w:val="16"/>
              </w:rPr>
              <w:t xml:space="preserve">, </w:t>
            </w:r>
            <w:r w:rsidRPr="000B154E">
              <w:rPr>
                <w:sz w:val="16"/>
              </w:rPr>
              <w:t>Economy</w:t>
            </w:r>
            <w:r w:rsidR="00732D09" w:rsidRPr="000B154E">
              <w:rPr>
                <w:sz w:val="16"/>
              </w:rPr>
              <w:t xml:space="preserve"> B</w:t>
            </w:r>
            <w:r w:rsidRPr="000B154E">
              <w:rPr>
                <w:sz w:val="16"/>
              </w:rPr>
              <w:t>, Accountancy</w:t>
            </w:r>
            <w:r w:rsidR="00732D09" w:rsidRPr="000B154E">
              <w:rPr>
                <w:sz w:val="16"/>
              </w:rPr>
              <w:t xml:space="preserve"> A, English Grade B</w:t>
            </w:r>
          </w:p>
          <w:p w14:paraId="4A116181" w14:textId="77777777" w:rsidR="00036450" w:rsidRPr="000B154E" w:rsidRDefault="00E653AC" w:rsidP="00036450">
            <w:pPr>
              <w:pStyle w:val="Nadpis2"/>
              <w:outlineLvl w:val="1"/>
              <w:cnfStyle w:val="000000000000" w:firstRow="0" w:lastRow="0" w:firstColumn="0" w:lastColumn="0" w:oddVBand="0" w:evenVBand="0" w:oddHBand="0" w:evenHBand="0" w:firstRowFirstColumn="0" w:firstRowLastColumn="0" w:lastRowFirstColumn="0" w:lastRowLastColumn="0"/>
              <w:rPr>
                <w:sz w:val="20"/>
              </w:rPr>
            </w:pPr>
            <w:r w:rsidRPr="000B154E">
              <w:rPr>
                <w:sz w:val="20"/>
              </w:rPr>
              <w:t>work experience</w:t>
            </w:r>
          </w:p>
          <w:p w14:paraId="36CE22A6" w14:textId="3919993C" w:rsidR="00531FD9" w:rsidRPr="000B154E" w:rsidRDefault="00531FD9" w:rsidP="00531FD9">
            <w:pPr>
              <w:pStyle w:val="Nadpis4"/>
              <w:outlineLvl w:val="3"/>
              <w:cnfStyle w:val="000000000000" w:firstRow="0" w:lastRow="0" w:firstColumn="0" w:lastColumn="0" w:oddVBand="0" w:evenVBand="0" w:oddHBand="0" w:evenHBand="0" w:firstRowFirstColumn="0" w:firstRowLastColumn="0" w:lastRowFirstColumn="0" w:lastRowLastColumn="0"/>
              <w:rPr>
                <w:sz w:val="16"/>
              </w:rPr>
            </w:pPr>
            <w:r w:rsidRPr="000B154E">
              <w:rPr>
                <w:sz w:val="16"/>
              </w:rPr>
              <w:t>Dams Furniture</w:t>
            </w:r>
          </w:p>
          <w:p w14:paraId="26185662" w14:textId="0890D8AF" w:rsidR="00266764" w:rsidRPr="000B154E" w:rsidRDefault="00266764" w:rsidP="00266764">
            <w:pPr>
              <w:cnfStyle w:val="000000000000" w:firstRow="0" w:lastRow="0" w:firstColumn="0" w:lastColumn="0" w:oddVBand="0" w:evenVBand="0" w:oddHBand="0" w:evenHBand="0" w:firstRowFirstColumn="0" w:firstRowLastColumn="0" w:lastRowFirstColumn="0" w:lastRowLastColumn="0"/>
              <w:rPr>
                <w:b/>
                <w:bCs/>
                <w:sz w:val="16"/>
                <w:szCs w:val="16"/>
              </w:rPr>
            </w:pPr>
            <w:r w:rsidRPr="000B154E">
              <w:rPr>
                <w:b/>
                <w:bCs/>
                <w:sz w:val="16"/>
                <w:szCs w:val="16"/>
              </w:rPr>
              <w:t xml:space="preserve">July 2019 </w:t>
            </w:r>
          </w:p>
          <w:p w14:paraId="3672F936" w14:textId="5D3C124F" w:rsidR="00531FD9" w:rsidRPr="000B154E" w:rsidRDefault="009C66F5" w:rsidP="00531FD9">
            <w:pPr>
              <w:cnfStyle w:val="000000000000" w:firstRow="0" w:lastRow="0" w:firstColumn="0" w:lastColumn="0" w:oddVBand="0" w:evenVBand="0" w:oddHBand="0" w:evenHBand="0" w:firstRowFirstColumn="0" w:firstRowLastColumn="0" w:lastRowFirstColumn="0" w:lastRowLastColumn="0"/>
              <w:rPr>
                <w:sz w:val="16"/>
                <w:szCs w:val="16"/>
                <w:lang w:bidi="cs-CZ"/>
              </w:rPr>
            </w:pPr>
            <w:r w:rsidRPr="000B154E">
              <w:rPr>
                <w:sz w:val="16"/>
                <w:szCs w:val="16"/>
                <w:lang w:bidi="cs-CZ"/>
              </w:rPr>
              <w:t xml:space="preserve">Numerous tasks within the </w:t>
            </w:r>
            <w:r w:rsidR="00EC606D" w:rsidRPr="000B154E">
              <w:rPr>
                <w:sz w:val="16"/>
                <w:szCs w:val="16"/>
                <w:lang w:bidi="cs-CZ"/>
              </w:rPr>
              <w:t>warehouse</w:t>
            </w:r>
            <w:r w:rsidRPr="000B154E">
              <w:rPr>
                <w:sz w:val="16"/>
                <w:szCs w:val="16"/>
                <w:lang w:bidi="cs-CZ"/>
              </w:rPr>
              <w:t xml:space="preserve"> area</w:t>
            </w:r>
          </w:p>
          <w:p w14:paraId="4E2A0277" w14:textId="77777777" w:rsidR="009C66F5" w:rsidRPr="000B154E" w:rsidRDefault="009C66F5" w:rsidP="00531FD9">
            <w:pPr>
              <w:cnfStyle w:val="000000000000" w:firstRow="0" w:lastRow="0" w:firstColumn="0" w:lastColumn="0" w:oddVBand="0" w:evenVBand="0" w:oddHBand="0" w:evenHBand="0" w:firstRowFirstColumn="0" w:firstRowLastColumn="0" w:lastRowFirstColumn="0" w:lastRowLastColumn="0"/>
              <w:rPr>
                <w:b/>
                <w:bCs/>
              </w:rPr>
            </w:pPr>
          </w:p>
          <w:p w14:paraId="4C52396C" w14:textId="4B81120C" w:rsidR="00036450" w:rsidRPr="000B154E" w:rsidRDefault="0043096C" w:rsidP="00B359E4">
            <w:pPr>
              <w:pStyle w:val="Nadpis4"/>
              <w:outlineLvl w:val="3"/>
              <w:cnfStyle w:val="000000000000" w:firstRow="0" w:lastRow="0" w:firstColumn="0" w:lastColumn="0" w:oddVBand="0" w:evenVBand="0" w:oddHBand="0" w:evenHBand="0" w:firstRowFirstColumn="0" w:firstRowLastColumn="0" w:lastRowFirstColumn="0" w:lastRowLastColumn="0"/>
              <w:rPr>
                <w:bCs/>
                <w:sz w:val="16"/>
              </w:rPr>
            </w:pPr>
            <w:r w:rsidRPr="000B154E">
              <w:rPr>
                <w:sz w:val="16"/>
              </w:rPr>
              <w:t xml:space="preserve">Nutricia </w:t>
            </w:r>
            <w:r w:rsidR="000B154E" w:rsidRPr="000B154E">
              <w:rPr>
                <w:sz w:val="16"/>
              </w:rPr>
              <w:t>Liverpool</w:t>
            </w:r>
            <w:r w:rsidR="000B154E" w:rsidRPr="000B154E">
              <w:rPr>
                <w:sz w:val="16"/>
                <w:lang w:bidi="cs-CZ"/>
              </w:rPr>
              <w:t xml:space="preserve"> Packing</w:t>
            </w:r>
            <w:r w:rsidRPr="000B154E">
              <w:rPr>
                <w:sz w:val="16"/>
                <w:lang w:bidi="cs-CZ"/>
              </w:rPr>
              <w:t xml:space="preserve"> and </w:t>
            </w:r>
            <w:r w:rsidRPr="000B154E">
              <w:rPr>
                <w:sz w:val="16"/>
              </w:rPr>
              <w:t>Manufacturing Technician</w:t>
            </w:r>
          </w:p>
          <w:p w14:paraId="21420482" w14:textId="77777777" w:rsidR="0043096C" w:rsidRPr="000B154E" w:rsidRDefault="0043096C" w:rsidP="00036450">
            <w:pPr>
              <w:cnfStyle w:val="000000000000" w:firstRow="0" w:lastRow="0" w:firstColumn="0" w:lastColumn="0" w:oddVBand="0" w:evenVBand="0" w:oddHBand="0" w:evenHBand="0" w:firstRowFirstColumn="0" w:firstRowLastColumn="0" w:lastRowFirstColumn="0" w:lastRowLastColumn="0"/>
              <w:rPr>
                <w:b/>
                <w:sz w:val="16"/>
              </w:rPr>
            </w:pPr>
            <w:r w:rsidRPr="000B154E">
              <w:rPr>
                <w:b/>
                <w:sz w:val="16"/>
              </w:rPr>
              <w:t>May 2013 to July 2019</w:t>
            </w:r>
          </w:p>
          <w:p w14:paraId="4F61D6F0" w14:textId="5A9F797E" w:rsidR="007C5A87" w:rsidRPr="000B154E" w:rsidRDefault="4CF10168" w:rsidP="4CF10168">
            <w:pPr>
              <w:cnfStyle w:val="000000000000" w:firstRow="0" w:lastRow="0" w:firstColumn="0" w:lastColumn="0" w:oddVBand="0" w:evenVBand="0" w:oddHBand="0" w:evenHBand="0" w:firstRowFirstColumn="0" w:firstRowLastColumn="0" w:lastRowFirstColumn="0" w:lastRowLastColumn="0"/>
              <w:rPr>
                <w:sz w:val="16"/>
                <w:szCs w:val="16"/>
              </w:rPr>
            </w:pPr>
            <w:r w:rsidRPr="000B154E">
              <w:rPr>
                <w:sz w:val="16"/>
                <w:szCs w:val="16"/>
              </w:rPr>
              <w:t xml:space="preserve">Delivering the Packing plan for my line with the highest levels of service and standards, inline with the SQCDME Key Performance Indicator’s, through DaMaWay (an internal process and structure) tools and techniques.  </w:t>
            </w:r>
          </w:p>
          <w:p w14:paraId="5A39BBE3" w14:textId="77777777" w:rsidR="004D3011" w:rsidRPr="000B154E" w:rsidRDefault="004D3011" w:rsidP="00036450">
            <w:pPr>
              <w:cnfStyle w:val="000000000000" w:firstRow="0" w:lastRow="0" w:firstColumn="0" w:lastColumn="0" w:oddVBand="0" w:evenVBand="0" w:oddHBand="0" w:evenHBand="0" w:firstRowFirstColumn="0" w:firstRowLastColumn="0" w:lastRowFirstColumn="0" w:lastRowLastColumn="0"/>
              <w:rPr>
                <w:sz w:val="16"/>
              </w:rPr>
            </w:pPr>
          </w:p>
          <w:p w14:paraId="4B1466E1" w14:textId="58CA6105" w:rsidR="004D3011" w:rsidRPr="000B154E" w:rsidRDefault="0043096C" w:rsidP="00B359E4">
            <w:pPr>
              <w:pStyle w:val="Nadpis4"/>
              <w:outlineLvl w:val="3"/>
              <w:cnfStyle w:val="000000000000" w:firstRow="0" w:lastRow="0" w:firstColumn="0" w:lastColumn="0" w:oddVBand="0" w:evenVBand="0" w:oddHBand="0" w:evenHBand="0" w:firstRowFirstColumn="0" w:firstRowLastColumn="0" w:lastRowFirstColumn="0" w:lastRowLastColumn="0"/>
              <w:rPr>
                <w:bCs/>
                <w:sz w:val="16"/>
              </w:rPr>
            </w:pPr>
            <w:r w:rsidRPr="000B154E">
              <w:rPr>
                <w:sz w:val="16"/>
              </w:rPr>
              <w:t xml:space="preserve">Cains </w:t>
            </w:r>
            <w:r w:rsidR="000B154E" w:rsidRPr="000B154E">
              <w:rPr>
                <w:sz w:val="16"/>
              </w:rPr>
              <w:t>Brewery</w:t>
            </w:r>
            <w:r w:rsidR="000B154E" w:rsidRPr="000B154E">
              <w:rPr>
                <w:sz w:val="16"/>
                <w:lang w:bidi="cs-CZ"/>
              </w:rPr>
              <w:t xml:space="preserve"> Manufacturing</w:t>
            </w:r>
            <w:r w:rsidRPr="000B154E">
              <w:rPr>
                <w:sz w:val="16"/>
                <w:lang w:bidi="cs-CZ"/>
              </w:rPr>
              <w:t xml:space="preserve"> Technician</w:t>
            </w:r>
          </w:p>
          <w:p w14:paraId="0C2CC3F7" w14:textId="77777777" w:rsidR="0043096C" w:rsidRPr="000B154E" w:rsidRDefault="0043096C" w:rsidP="004D3011">
            <w:pPr>
              <w:cnfStyle w:val="000000000000" w:firstRow="0" w:lastRow="0" w:firstColumn="0" w:lastColumn="0" w:oddVBand="0" w:evenVBand="0" w:oddHBand="0" w:evenHBand="0" w:firstRowFirstColumn="0" w:firstRowLastColumn="0" w:lastRowFirstColumn="0" w:lastRowLastColumn="0"/>
              <w:rPr>
                <w:b/>
                <w:bCs/>
                <w:sz w:val="16"/>
              </w:rPr>
            </w:pPr>
            <w:r w:rsidRPr="000B154E">
              <w:rPr>
                <w:b/>
                <w:bCs/>
                <w:sz w:val="16"/>
              </w:rPr>
              <w:t>May 2011 to May 2013</w:t>
            </w:r>
          </w:p>
          <w:p w14:paraId="6AE48CBF" w14:textId="416C1278" w:rsidR="00940DDD" w:rsidRPr="000B154E" w:rsidRDefault="4CF10168" w:rsidP="4CF10168">
            <w:pPr>
              <w:cnfStyle w:val="000000000000" w:firstRow="0" w:lastRow="0" w:firstColumn="0" w:lastColumn="0" w:oddVBand="0" w:evenVBand="0" w:oddHBand="0" w:evenHBand="0" w:firstRowFirstColumn="0" w:firstRowLastColumn="0" w:lastRowFirstColumn="0" w:lastRowLastColumn="0"/>
              <w:rPr>
                <w:sz w:val="16"/>
                <w:szCs w:val="16"/>
              </w:rPr>
            </w:pPr>
            <w:r w:rsidRPr="000B154E">
              <w:rPr>
                <w:sz w:val="16"/>
                <w:szCs w:val="16"/>
              </w:rPr>
              <w:t>Providing a comprehensive production service and packing a range of beverages whilst adhering to customer service levels, quality conformance and within budget, in a safe and professional manner.</w:t>
            </w:r>
          </w:p>
          <w:p w14:paraId="29D6B04F" w14:textId="77777777" w:rsidR="004D3011" w:rsidRPr="000B154E" w:rsidRDefault="00036450" w:rsidP="004D3011">
            <w:pPr>
              <w:cnfStyle w:val="000000000000" w:firstRow="0" w:lastRow="0" w:firstColumn="0" w:lastColumn="0" w:oddVBand="0" w:evenVBand="0" w:oddHBand="0" w:evenHBand="0" w:firstRowFirstColumn="0" w:firstRowLastColumn="0" w:lastRowFirstColumn="0" w:lastRowLastColumn="0"/>
              <w:rPr>
                <w:sz w:val="16"/>
              </w:rPr>
            </w:pPr>
            <w:r w:rsidRPr="000B154E">
              <w:rPr>
                <w:sz w:val="16"/>
                <w:lang w:bidi="cs-CZ"/>
              </w:rPr>
              <w:t xml:space="preserve"> </w:t>
            </w:r>
          </w:p>
          <w:p w14:paraId="613714CC" w14:textId="77777777" w:rsidR="0043096C" w:rsidRPr="000B154E" w:rsidRDefault="0043096C" w:rsidP="0043096C">
            <w:pPr>
              <w:pStyle w:val="Nadpis4"/>
              <w:outlineLvl w:val="3"/>
              <w:cnfStyle w:val="000000000000" w:firstRow="0" w:lastRow="0" w:firstColumn="0" w:lastColumn="0" w:oddVBand="0" w:evenVBand="0" w:oddHBand="0" w:evenHBand="0" w:firstRowFirstColumn="0" w:firstRowLastColumn="0" w:lastRowFirstColumn="0" w:lastRowLastColumn="0"/>
              <w:rPr>
                <w:sz w:val="16"/>
                <w:lang w:bidi="cs-CZ"/>
              </w:rPr>
            </w:pPr>
            <w:r w:rsidRPr="000B154E">
              <w:rPr>
                <w:sz w:val="16"/>
              </w:rPr>
              <w:t>Greencore Sushi</w:t>
            </w:r>
            <w:r w:rsidR="004D3011" w:rsidRPr="000B154E">
              <w:rPr>
                <w:sz w:val="16"/>
                <w:lang w:bidi="cs-CZ"/>
              </w:rPr>
              <w:t xml:space="preserve"> </w:t>
            </w:r>
            <w:r w:rsidRPr="000B154E">
              <w:rPr>
                <w:sz w:val="16"/>
                <w:lang w:bidi="cs-CZ"/>
              </w:rPr>
              <w:t>Crosby</w:t>
            </w:r>
          </w:p>
          <w:p w14:paraId="51CB6F83" w14:textId="77777777" w:rsidR="0043096C" w:rsidRPr="000B154E" w:rsidRDefault="0043096C" w:rsidP="004D3011">
            <w:pPr>
              <w:cnfStyle w:val="000000000000" w:firstRow="0" w:lastRow="0" w:firstColumn="0" w:lastColumn="0" w:oddVBand="0" w:evenVBand="0" w:oddHBand="0" w:evenHBand="0" w:firstRowFirstColumn="0" w:firstRowLastColumn="0" w:lastRowFirstColumn="0" w:lastRowLastColumn="0"/>
              <w:rPr>
                <w:sz w:val="16"/>
              </w:rPr>
            </w:pPr>
            <w:r w:rsidRPr="000B154E">
              <w:rPr>
                <w:sz w:val="16"/>
              </w:rPr>
              <w:t>March 2009 to Jun 2011</w:t>
            </w:r>
          </w:p>
          <w:p w14:paraId="41EDD91F" w14:textId="0D243392" w:rsidR="00AB393C" w:rsidRPr="000B154E" w:rsidRDefault="005A00FE" w:rsidP="00453243">
            <w:pPr>
              <w:cnfStyle w:val="000000000000" w:firstRow="0" w:lastRow="0" w:firstColumn="0" w:lastColumn="0" w:oddVBand="0" w:evenVBand="0" w:oddHBand="0" w:evenHBand="0" w:firstRowFirstColumn="0" w:firstRowLastColumn="0" w:lastRowFirstColumn="0" w:lastRowLastColumn="0"/>
              <w:rPr>
                <w:sz w:val="16"/>
                <w:szCs w:val="16"/>
                <w:lang w:bidi="cs-CZ"/>
              </w:rPr>
            </w:pPr>
            <w:r w:rsidRPr="000B154E">
              <w:rPr>
                <w:sz w:val="16"/>
                <w:szCs w:val="16"/>
                <w:lang w:bidi="cs-CZ"/>
              </w:rPr>
              <w:t>Numerous</w:t>
            </w:r>
            <w:r w:rsidR="4CF10168" w:rsidRPr="000B154E">
              <w:rPr>
                <w:sz w:val="16"/>
                <w:szCs w:val="16"/>
                <w:lang w:bidi="cs-CZ"/>
              </w:rPr>
              <w:t xml:space="preserve"> tasks within the manufacturing area of Sushi factory.</w:t>
            </w:r>
          </w:p>
          <w:p w14:paraId="34B7AE9C" w14:textId="7D4867DA" w:rsidR="00036450" w:rsidRPr="000B154E" w:rsidRDefault="005622D4" w:rsidP="009B3CF1">
            <w:pPr>
              <w:pStyle w:val="Nadpis2"/>
              <w:outlineLvl w:val="1"/>
              <w:cnfStyle w:val="000000000000" w:firstRow="0" w:lastRow="0" w:firstColumn="0" w:lastColumn="0" w:oddVBand="0" w:evenVBand="0" w:oddHBand="0" w:evenHBand="0" w:firstRowFirstColumn="0" w:firstRowLastColumn="0" w:lastRowFirstColumn="0" w:lastRowLastColumn="0"/>
              <w:rPr>
                <w:sz w:val="20"/>
                <w:szCs w:val="20"/>
                <w:lang w:bidi="cs-CZ"/>
              </w:rPr>
            </w:pPr>
            <w:r w:rsidRPr="000B154E">
              <w:rPr>
                <w:sz w:val="20"/>
                <w:szCs w:val="20"/>
              </w:rPr>
              <w:t>SKILLS</w:t>
            </w:r>
          </w:p>
          <w:p w14:paraId="4396F4D6" w14:textId="22BBDB6F" w:rsidR="00DA66CC" w:rsidRPr="000B154E" w:rsidRDefault="00492B3F" w:rsidP="4CF10168">
            <w:pPr>
              <w:pStyle w:val="Odstavecseseznamem"/>
              <w:numPr>
                <w:ilvl w:val="0"/>
                <w:numId w:val="2"/>
              </w:num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Excellent in reading and </w:t>
            </w:r>
            <w:r w:rsidR="00F943B5">
              <w:rPr>
                <w:sz w:val="16"/>
                <w:szCs w:val="16"/>
              </w:rPr>
              <w:t>writing</w:t>
            </w:r>
            <w:r>
              <w:rPr>
                <w:sz w:val="16"/>
                <w:szCs w:val="16"/>
              </w:rPr>
              <w:t xml:space="preserve"> Java, .NET</w:t>
            </w:r>
            <w:r w:rsidR="00DA66CC" w:rsidRPr="000B154E">
              <w:rPr>
                <w:sz w:val="16"/>
                <w:szCs w:val="16"/>
              </w:rPr>
              <w:t xml:space="preserve">, </w:t>
            </w:r>
            <w:r w:rsidR="006B052D">
              <w:rPr>
                <w:sz w:val="16"/>
                <w:szCs w:val="16"/>
              </w:rPr>
              <w:t xml:space="preserve">Python, </w:t>
            </w:r>
            <w:r w:rsidR="00DA66CC" w:rsidRPr="000B154E">
              <w:rPr>
                <w:sz w:val="16"/>
                <w:szCs w:val="16"/>
              </w:rPr>
              <w:t xml:space="preserve">SQL, XML, </w:t>
            </w:r>
            <w:r>
              <w:rPr>
                <w:sz w:val="16"/>
                <w:szCs w:val="16"/>
              </w:rPr>
              <w:t xml:space="preserve">XAML, </w:t>
            </w:r>
            <w:r w:rsidR="00DA66CC" w:rsidRPr="000B154E">
              <w:rPr>
                <w:sz w:val="16"/>
                <w:szCs w:val="16"/>
              </w:rPr>
              <w:t>HTML</w:t>
            </w:r>
            <w:r>
              <w:rPr>
                <w:sz w:val="16"/>
                <w:szCs w:val="16"/>
              </w:rPr>
              <w:t>5</w:t>
            </w:r>
            <w:r w:rsidR="00DA66CC" w:rsidRPr="000B154E">
              <w:rPr>
                <w:sz w:val="16"/>
                <w:szCs w:val="16"/>
              </w:rPr>
              <w:t xml:space="preserve">, CSS3 and JavaScript code </w:t>
            </w:r>
          </w:p>
          <w:p w14:paraId="05B4E9D3" w14:textId="182AF8C9" w:rsidR="00A370BB" w:rsidRPr="000B154E" w:rsidRDefault="4CF10168" w:rsidP="4CF10168">
            <w:pPr>
              <w:pStyle w:val="Odstavecseseznamem"/>
              <w:numPr>
                <w:ilvl w:val="0"/>
                <w:numId w:val="2"/>
              </w:numPr>
              <w:cnfStyle w:val="000000000000" w:firstRow="0" w:lastRow="0" w:firstColumn="0" w:lastColumn="0" w:oddVBand="0" w:evenVBand="0" w:oddHBand="0" w:evenHBand="0" w:firstRowFirstColumn="0" w:firstRowLastColumn="0" w:lastRowFirstColumn="0" w:lastRowLastColumn="0"/>
              <w:rPr>
                <w:sz w:val="16"/>
                <w:szCs w:val="16"/>
              </w:rPr>
            </w:pPr>
            <w:r w:rsidRPr="000B154E">
              <w:rPr>
                <w:sz w:val="16"/>
                <w:szCs w:val="16"/>
              </w:rPr>
              <w:t>Proficient in all areas of Microsoft Office, including Excel, Word and PowerPoint</w:t>
            </w:r>
          </w:p>
          <w:p w14:paraId="57A31A20" w14:textId="18BFB3D5" w:rsidR="000474D6" w:rsidRPr="000B154E" w:rsidRDefault="4CF10168" w:rsidP="005F5FAE">
            <w:pPr>
              <w:pStyle w:val="Odstavecseseznamem"/>
              <w:numPr>
                <w:ilvl w:val="0"/>
                <w:numId w:val="2"/>
              </w:numPr>
              <w:cnfStyle w:val="000000000000" w:firstRow="0" w:lastRow="0" w:firstColumn="0" w:lastColumn="0" w:oddVBand="0" w:evenVBand="0" w:oddHBand="0" w:evenHBand="0" w:firstRowFirstColumn="0" w:firstRowLastColumn="0" w:lastRowFirstColumn="0" w:lastRowLastColumn="0"/>
              <w:rPr>
                <w:sz w:val="16"/>
                <w:szCs w:val="16"/>
              </w:rPr>
            </w:pPr>
            <w:r w:rsidRPr="000B154E">
              <w:rPr>
                <w:sz w:val="16"/>
                <w:szCs w:val="16"/>
              </w:rPr>
              <w:t>To be a strong and important part of a team chain</w:t>
            </w:r>
          </w:p>
          <w:p w14:paraId="7ACA64D1" w14:textId="77777777" w:rsidR="000474D6" w:rsidRDefault="4CF10168" w:rsidP="4CF10168">
            <w:pPr>
              <w:pStyle w:val="Odstavecseseznamem"/>
              <w:numPr>
                <w:ilvl w:val="0"/>
                <w:numId w:val="2"/>
              </w:numPr>
              <w:cnfStyle w:val="000000000000" w:firstRow="0" w:lastRow="0" w:firstColumn="0" w:lastColumn="0" w:oddVBand="0" w:evenVBand="0" w:oddHBand="0" w:evenHBand="0" w:firstRowFirstColumn="0" w:firstRowLastColumn="0" w:lastRowFirstColumn="0" w:lastRowLastColumn="0"/>
              <w:rPr>
                <w:sz w:val="16"/>
                <w:szCs w:val="16"/>
              </w:rPr>
            </w:pPr>
            <w:r w:rsidRPr="000B154E">
              <w:rPr>
                <w:sz w:val="16"/>
                <w:szCs w:val="16"/>
              </w:rPr>
              <w:t>Quality Control</w:t>
            </w:r>
          </w:p>
          <w:p w14:paraId="0D62A6FB" w14:textId="1CACB24B" w:rsidR="00492B3F" w:rsidRPr="000B154E" w:rsidRDefault="00492B3F" w:rsidP="4CF10168">
            <w:pPr>
              <w:pStyle w:val="Odstavecseseznamem"/>
              <w:numPr>
                <w:ilvl w:val="0"/>
                <w:numId w:val="2"/>
              </w:num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White and Black box testing</w:t>
            </w:r>
          </w:p>
          <w:p w14:paraId="53A9CAF5" w14:textId="543B5ECA" w:rsidR="00372F6B" w:rsidRPr="000B154E" w:rsidRDefault="00372F6B" w:rsidP="00BC2353">
            <w:pPr>
              <w:cnfStyle w:val="000000000000" w:firstRow="0" w:lastRow="0" w:firstColumn="0" w:lastColumn="0" w:oddVBand="0" w:evenVBand="0" w:oddHBand="0" w:evenHBand="0" w:firstRowFirstColumn="0" w:firstRowLastColumn="0" w:lastRowFirstColumn="0" w:lastRowLastColumn="0"/>
            </w:pPr>
          </w:p>
        </w:tc>
      </w:tr>
    </w:tbl>
    <w:p w14:paraId="6FBC420A" w14:textId="63C43B0C" w:rsidR="007C5A87" w:rsidRPr="000B154E" w:rsidRDefault="007C5A87" w:rsidP="00C45FE4"/>
    <w:sectPr w:rsidR="007C5A87" w:rsidRPr="000B154E" w:rsidSect="000546A7">
      <w:headerReference w:type="default" r:id="rId14"/>
      <w:pgSz w:w="11906" w:h="16838" w:code="9"/>
      <w:pgMar w:top="1" w:right="720" w:bottom="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7B3F20" w14:textId="77777777" w:rsidR="00BC0FEF" w:rsidRDefault="00BC0FEF" w:rsidP="000C45FF">
      <w:r>
        <w:separator/>
      </w:r>
    </w:p>
  </w:endnote>
  <w:endnote w:type="continuationSeparator" w:id="0">
    <w:p w14:paraId="2AE4E598" w14:textId="77777777" w:rsidR="00BC0FEF" w:rsidRDefault="00BC0FE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EE"/>
    <w:family w:val="swiss"/>
    <w:pitch w:val="variable"/>
    <w:sig w:usb0="00000287" w:usb1="00000000" w:usb2="00000000" w:usb3="00000000" w:csb0="0000009F" w:csb1="00000000"/>
  </w:font>
  <w:font w:name="Meiryo">
    <w:altName w:val="MS Gothic"/>
    <w:panose1 w:val="020B0604030504040204"/>
    <w:charset w:val="80"/>
    <w:family w:val="swiss"/>
    <w:pitch w:val="variable"/>
    <w:sig w:usb0="E10102FF" w:usb1="EAC7FFFF" w:usb2="00010012" w:usb3="00000000" w:csb0="000200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CA226" w14:textId="77777777" w:rsidR="00BC0FEF" w:rsidRDefault="00BC0FEF" w:rsidP="000C45FF">
      <w:r>
        <w:separator/>
      </w:r>
    </w:p>
  </w:footnote>
  <w:footnote w:type="continuationSeparator" w:id="0">
    <w:p w14:paraId="7A9D4B4D" w14:textId="77777777" w:rsidR="00BC0FEF" w:rsidRDefault="00BC0FEF"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494BB" w14:textId="77777777" w:rsidR="009943D3" w:rsidRDefault="009943D3">
    <w:pPr>
      <w:pStyle w:val="Zhlav"/>
    </w:pPr>
    <w:r>
      <w:rPr>
        <w:noProof/>
        <w:lang w:val="cs-CZ" w:eastAsia="cs-CZ"/>
      </w:rPr>
      <w:drawing>
        <wp:anchor distT="0" distB="0" distL="114300" distR="114300" simplePos="0" relativeHeight="251658240" behindDoc="1" locked="0" layoutInCell="1" allowOverlap="1" wp14:anchorId="4D6F4968" wp14:editId="5FE4A118">
          <wp:simplePos x="0" y="0"/>
          <wp:positionH relativeFrom="page">
            <wp:posOffset>276225</wp:posOffset>
          </wp:positionH>
          <wp:positionV relativeFrom="page">
            <wp:posOffset>447675</wp:posOffset>
          </wp:positionV>
          <wp:extent cx="7136130" cy="9991725"/>
          <wp:effectExtent l="0" t="0" r="7620" b="9525"/>
          <wp:wrapNone/>
          <wp:docPr id="9" name="Grafika 3">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136509" cy="999225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66546"/>
    <w:multiLevelType w:val="hybridMultilevel"/>
    <w:tmpl w:val="06149E7A"/>
    <w:lvl w:ilvl="0" w:tplc="A99C6FE6">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C220B1E"/>
    <w:multiLevelType w:val="hybridMultilevel"/>
    <w:tmpl w:val="56128B2C"/>
    <w:lvl w:ilvl="0" w:tplc="A99C6FE6">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318E4A67"/>
    <w:multiLevelType w:val="hybridMultilevel"/>
    <w:tmpl w:val="1B748B6C"/>
    <w:lvl w:ilvl="0" w:tplc="A99C6FE6">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31F11495"/>
    <w:multiLevelType w:val="hybridMultilevel"/>
    <w:tmpl w:val="FFFFFFFF"/>
    <w:lvl w:ilvl="0" w:tplc="980EE18A">
      <w:start w:val="1"/>
      <w:numFmt w:val="bullet"/>
      <w:lvlText w:val="-"/>
      <w:lvlJc w:val="left"/>
      <w:pPr>
        <w:ind w:left="720" w:hanging="360"/>
      </w:pPr>
      <w:rPr>
        <w:rFonts w:ascii="Century Gothic" w:hAnsi="Century Gothic" w:hint="default"/>
      </w:rPr>
    </w:lvl>
    <w:lvl w:ilvl="1" w:tplc="162856D2">
      <w:start w:val="1"/>
      <w:numFmt w:val="bullet"/>
      <w:lvlText w:val="o"/>
      <w:lvlJc w:val="left"/>
      <w:pPr>
        <w:ind w:left="1440" w:hanging="360"/>
      </w:pPr>
      <w:rPr>
        <w:rFonts w:ascii="Courier New" w:hAnsi="Courier New" w:hint="default"/>
      </w:rPr>
    </w:lvl>
    <w:lvl w:ilvl="2" w:tplc="505C4D2C">
      <w:start w:val="1"/>
      <w:numFmt w:val="bullet"/>
      <w:lvlText w:val=""/>
      <w:lvlJc w:val="left"/>
      <w:pPr>
        <w:ind w:left="2160" w:hanging="360"/>
      </w:pPr>
      <w:rPr>
        <w:rFonts w:ascii="Wingdings" w:hAnsi="Wingdings" w:hint="default"/>
      </w:rPr>
    </w:lvl>
    <w:lvl w:ilvl="3" w:tplc="2820B7D0">
      <w:start w:val="1"/>
      <w:numFmt w:val="bullet"/>
      <w:lvlText w:val=""/>
      <w:lvlJc w:val="left"/>
      <w:pPr>
        <w:ind w:left="2880" w:hanging="360"/>
      </w:pPr>
      <w:rPr>
        <w:rFonts w:ascii="Symbol" w:hAnsi="Symbol" w:hint="default"/>
      </w:rPr>
    </w:lvl>
    <w:lvl w:ilvl="4" w:tplc="586CA4DE">
      <w:start w:val="1"/>
      <w:numFmt w:val="bullet"/>
      <w:lvlText w:val="o"/>
      <w:lvlJc w:val="left"/>
      <w:pPr>
        <w:ind w:left="3600" w:hanging="360"/>
      </w:pPr>
      <w:rPr>
        <w:rFonts w:ascii="Courier New" w:hAnsi="Courier New" w:hint="default"/>
      </w:rPr>
    </w:lvl>
    <w:lvl w:ilvl="5" w:tplc="52CA61CE">
      <w:start w:val="1"/>
      <w:numFmt w:val="bullet"/>
      <w:lvlText w:val=""/>
      <w:lvlJc w:val="left"/>
      <w:pPr>
        <w:ind w:left="4320" w:hanging="360"/>
      </w:pPr>
      <w:rPr>
        <w:rFonts w:ascii="Wingdings" w:hAnsi="Wingdings" w:hint="default"/>
      </w:rPr>
    </w:lvl>
    <w:lvl w:ilvl="6" w:tplc="71322EB6">
      <w:start w:val="1"/>
      <w:numFmt w:val="bullet"/>
      <w:lvlText w:val=""/>
      <w:lvlJc w:val="left"/>
      <w:pPr>
        <w:ind w:left="5040" w:hanging="360"/>
      </w:pPr>
      <w:rPr>
        <w:rFonts w:ascii="Symbol" w:hAnsi="Symbol" w:hint="default"/>
      </w:rPr>
    </w:lvl>
    <w:lvl w:ilvl="7" w:tplc="4AA872C0">
      <w:start w:val="1"/>
      <w:numFmt w:val="bullet"/>
      <w:lvlText w:val="o"/>
      <w:lvlJc w:val="left"/>
      <w:pPr>
        <w:ind w:left="5760" w:hanging="360"/>
      </w:pPr>
      <w:rPr>
        <w:rFonts w:ascii="Courier New" w:hAnsi="Courier New" w:hint="default"/>
      </w:rPr>
    </w:lvl>
    <w:lvl w:ilvl="8" w:tplc="C9729FF8">
      <w:start w:val="1"/>
      <w:numFmt w:val="bullet"/>
      <w:lvlText w:val=""/>
      <w:lvlJc w:val="left"/>
      <w:pPr>
        <w:ind w:left="6480" w:hanging="360"/>
      </w:pPr>
      <w:rPr>
        <w:rFonts w:ascii="Wingdings" w:hAnsi="Wingdings" w:hint="default"/>
      </w:rPr>
    </w:lvl>
  </w:abstractNum>
  <w:abstractNum w:abstractNumId="4">
    <w:nsid w:val="49946D14"/>
    <w:multiLevelType w:val="hybridMultilevel"/>
    <w:tmpl w:val="50428C50"/>
    <w:lvl w:ilvl="0" w:tplc="A99C6FE6">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D2F3E00"/>
    <w:multiLevelType w:val="hybridMultilevel"/>
    <w:tmpl w:val="7FD6DA9E"/>
    <w:lvl w:ilvl="0" w:tplc="A99C6FE6">
      <w:numFmt w:val="bullet"/>
      <w:lvlText w:val="-"/>
      <w:lvlJc w:val="left"/>
      <w:pPr>
        <w:ind w:left="1440" w:hanging="360"/>
      </w:pPr>
      <w:rPr>
        <w:rFonts w:ascii="Century Gothic" w:eastAsiaTheme="minorEastAsia" w:hAnsi="Century Gothic" w:cstheme="minorBidi"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6">
    <w:nsid w:val="5CED2E21"/>
    <w:multiLevelType w:val="hybridMultilevel"/>
    <w:tmpl w:val="FFFFFFFF"/>
    <w:lvl w:ilvl="0" w:tplc="CFEC0CEC">
      <w:start w:val="1"/>
      <w:numFmt w:val="bullet"/>
      <w:lvlText w:val="-"/>
      <w:lvlJc w:val="left"/>
      <w:pPr>
        <w:ind w:left="720" w:hanging="360"/>
      </w:pPr>
      <w:rPr>
        <w:rFonts w:ascii="Century Gothic" w:hAnsi="Century Gothic" w:hint="default"/>
      </w:rPr>
    </w:lvl>
    <w:lvl w:ilvl="1" w:tplc="2D7AF022">
      <w:start w:val="1"/>
      <w:numFmt w:val="bullet"/>
      <w:lvlText w:val="o"/>
      <w:lvlJc w:val="left"/>
      <w:pPr>
        <w:ind w:left="1440" w:hanging="360"/>
      </w:pPr>
      <w:rPr>
        <w:rFonts w:ascii="Courier New" w:hAnsi="Courier New" w:hint="default"/>
      </w:rPr>
    </w:lvl>
    <w:lvl w:ilvl="2" w:tplc="F7923706">
      <w:start w:val="1"/>
      <w:numFmt w:val="bullet"/>
      <w:lvlText w:val=""/>
      <w:lvlJc w:val="left"/>
      <w:pPr>
        <w:ind w:left="2160" w:hanging="360"/>
      </w:pPr>
      <w:rPr>
        <w:rFonts w:ascii="Wingdings" w:hAnsi="Wingdings" w:hint="default"/>
      </w:rPr>
    </w:lvl>
    <w:lvl w:ilvl="3" w:tplc="4650B674">
      <w:start w:val="1"/>
      <w:numFmt w:val="bullet"/>
      <w:lvlText w:val=""/>
      <w:lvlJc w:val="left"/>
      <w:pPr>
        <w:ind w:left="2880" w:hanging="360"/>
      </w:pPr>
      <w:rPr>
        <w:rFonts w:ascii="Symbol" w:hAnsi="Symbol" w:hint="default"/>
      </w:rPr>
    </w:lvl>
    <w:lvl w:ilvl="4" w:tplc="34368390">
      <w:start w:val="1"/>
      <w:numFmt w:val="bullet"/>
      <w:lvlText w:val="o"/>
      <w:lvlJc w:val="left"/>
      <w:pPr>
        <w:ind w:left="3600" w:hanging="360"/>
      </w:pPr>
      <w:rPr>
        <w:rFonts w:ascii="Courier New" w:hAnsi="Courier New" w:hint="default"/>
      </w:rPr>
    </w:lvl>
    <w:lvl w:ilvl="5" w:tplc="8D628F9C">
      <w:start w:val="1"/>
      <w:numFmt w:val="bullet"/>
      <w:lvlText w:val=""/>
      <w:lvlJc w:val="left"/>
      <w:pPr>
        <w:ind w:left="4320" w:hanging="360"/>
      </w:pPr>
      <w:rPr>
        <w:rFonts w:ascii="Wingdings" w:hAnsi="Wingdings" w:hint="default"/>
      </w:rPr>
    </w:lvl>
    <w:lvl w:ilvl="6" w:tplc="BD448280">
      <w:start w:val="1"/>
      <w:numFmt w:val="bullet"/>
      <w:lvlText w:val=""/>
      <w:lvlJc w:val="left"/>
      <w:pPr>
        <w:ind w:left="5040" w:hanging="360"/>
      </w:pPr>
      <w:rPr>
        <w:rFonts w:ascii="Symbol" w:hAnsi="Symbol" w:hint="default"/>
      </w:rPr>
    </w:lvl>
    <w:lvl w:ilvl="7" w:tplc="FE4E78F8">
      <w:start w:val="1"/>
      <w:numFmt w:val="bullet"/>
      <w:lvlText w:val="o"/>
      <w:lvlJc w:val="left"/>
      <w:pPr>
        <w:ind w:left="5760" w:hanging="360"/>
      </w:pPr>
      <w:rPr>
        <w:rFonts w:ascii="Courier New" w:hAnsi="Courier New" w:hint="default"/>
      </w:rPr>
    </w:lvl>
    <w:lvl w:ilvl="8" w:tplc="67522F0C">
      <w:start w:val="1"/>
      <w:numFmt w:val="bullet"/>
      <w:lvlText w:val=""/>
      <w:lvlJc w:val="left"/>
      <w:pPr>
        <w:ind w:left="6480" w:hanging="360"/>
      </w:pPr>
      <w:rPr>
        <w:rFonts w:ascii="Wingdings" w:hAnsi="Wingdings" w:hint="default"/>
      </w:rPr>
    </w:lvl>
  </w:abstractNum>
  <w:abstractNum w:abstractNumId="7">
    <w:nsid w:val="651930DF"/>
    <w:multiLevelType w:val="hybridMultilevel"/>
    <w:tmpl w:val="2B441732"/>
    <w:lvl w:ilvl="0" w:tplc="A99C6FE6">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BD0"/>
    <w:rsid w:val="00036441"/>
    <w:rsid w:val="00036450"/>
    <w:rsid w:val="000474D6"/>
    <w:rsid w:val="000546A7"/>
    <w:rsid w:val="00073421"/>
    <w:rsid w:val="00094499"/>
    <w:rsid w:val="0009575D"/>
    <w:rsid w:val="000A5144"/>
    <w:rsid w:val="000B154E"/>
    <w:rsid w:val="000C3D67"/>
    <w:rsid w:val="000C45FF"/>
    <w:rsid w:val="000E3FD1"/>
    <w:rsid w:val="000E4DBB"/>
    <w:rsid w:val="00112054"/>
    <w:rsid w:val="0011417E"/>
    <w:rsid w:val="00124286"/>
    <w:rsid w:val="0012730A"/>
    <w:rsid w:val="00133B18"/>
    <w:rsid w:val="001354F8"/>
    <w:rsid w:val="00140656"/>
    <w:rsid w:val="001525E1"/>
    <w:rsid w:val="00166C22"/>
    <w:rsid w:val="00180329"/>
    <w:rsid w:val="0019001F"/>
    <w:rsid w:val="001A74A5"/>
    <w:rsid w:val="001B2ABD"/>
    <w:rsid w:val="001C21F6"/>
    <w:rsid w:val="001C54F8"/>
    <w:rsid w:val="001D13E8"/>
    <w:rsid w:val="001E0391"/>
    <w:rsid w:val="001E1759"/>
    <w:rsid w:val="001E43D6"/>
    <w:rsid w:val="001F1ECC"/>
    <w:rsid w:val="001F60CD"/>
    <w:rsid w:val="00200E47"/>
    <w:rsid w:val="00213F8B"/>
    <w:rsid w:val="002400EB"/>
    <w:rsid w:val="00256CF7"/>
    <w:rsid w:val="00266764"/>
    <w:rsid w:val="002678C1"/>
    <w:rsid w:val="00281FD5"/>
    <w:rsid w:val="002B2A21"/>
    <w:rsid w:val="002B7B11"/>
    <w:rsid w:val="002D31AB"/>
    <w:rsid w:val="002D7A71"/>
    <w:rsid w:val="0030321D"/>
    <w:rsid w:val="0030481B"/>
    <w:rsid w:val="00307D02"/>
    <w:rsid w:val="003156FC"/>
    <w:rsid w:val="003218AF"/>
    <w:rsid w:val="003254B5"/>
    <w:rsid w:val="003274DC"/>
    <w:rsid w:val="00336CA5"/>
    <w:rsid w:val="00344ACE"/>
    <w:rsid w:val="0037121F"/>
    <w:rsid w:val="00371EAC"/>
    <w:rsid w:val="00372F6B"/>
    <w:rsid w:val="003A6B7D"/>
    <w:rsid w:val="003B06CA"/>
    <w:rsid w:val="003B4BAE"/>
    <w:rsid w:val="00404741"/>
    <w:rsid w:val="004071FC"/>
    <w:rsid w:val="00411881"/>
    <w:rsid w:val="0043096C"/>
    <w:rsid w:val="00445947"/>
    <w:rsid w:val="00453243"/>
    <w:rsid w:val="00463935"/>
    <w:rsid w:val="004813B3"/>
    <w:rsid w:val="00492B3F"/>
    <w:rsid w:val="00496591"/>
    <w:rsid w:val="004973DB"/>
    <w:rsid w:val="004A401A"/>
    <w:rsid w:val="004C63E4"/>
    <w:rsid w:val="004D3011"/>
    <w:rsid w:val="004D75B8"/>
    <w:rsid w:val="004E3250"/>
    <w:rsid w:val="004E72A9"/>
    <w:rsid w:val="004F1ED7"/>
    <w:rsid w:val="00524968"/>
    <w:rsid w:val="005262AC"/>
    <w:rsid w:val="00526871"/>
    <w:rsid w:val="00531FD9"/>
    <w:rsid w:val="005622D4"/>
    <w:rsid w:val="0058360C"/>
    <w:rsid w:val="005A00FE"/>
    <w:rsid w:val="005A638E"/>
    <w:rsid w:val="005B0910"/>
    <w:rsid w:val="005C3B2D"/>
    <w:rsid w:val="005D311D"/>
    <w:rsid w:val="005E39D5"/>
    <w:rsid w:val="005F0151"/>
    <w:rsid w:val="005F5FAE"/>
    <w:rsid w:val="00600670"/>
    <w:rsid w:val="006014BD"/>
    <w:rsid w:val="00612F0A"/>
    <w:rsid w:val="0062123A"/>
    <w:rsid w:val="006376C6"/>
    <w:rsid w:val="00640B29"/>
    <w:rsid w:val="00646E75"/>
    <w:rsid w:val="006771D0"/>
    <w:rsid w:val="006804E6"/>
    <w:rsid w:val="00692C20"/>
    <w:rsid w:val="006B052D"/>
    <w:rsid w:val="006B3F34"/>
    <w:rsid w:val="006B43A6"/>
    <w:rsid w:val="00703FE1"/>
    <w:rsid w:val="00715FCB"/>
    <w:rsid w:val="00724A37"/>
    <w:rsid w:val="0073292D"/>
    <w:rsid w:val="00732D09"/>
    <w:rsid w:val="00743101"/>
    <w:rsid w:val="007775E1"/>
    <w:rsid w:val="007867A0"/>
    <w:rsid w:val="007927F5"/>
    <w:rsid w:val="007973BF"/>
    <w:rsid w:val="007C5A87"/>
    <w:rsid w:val="007C6C1F"/>
    <w:rsid w:val="00802CA0"/>
    <w:rsid w:val="00810944"/>
    <w:rsid w:val="00815F6C"/>
    <w:rsid w:val="008416D6"/>
    <w:rsid w:val="0086106D"/>
    <w:rsid w:val="00893EC2"/>
    <w:rsid w:val="00896506"/>
    <w:rsid w:val="008C7B90"/>
    <w:rsid w:val="008E0F69"/>
    <w:rsid w:val="009260CD"/>
    <w:rsid w:val="009264CC"/>
    <w:rsid w:val="00940DDD"/>
    <w:rsid w:val="00943762"/>
    <w:rsid w:val="00943F34"/>
    <w:rsid w:val="0094580C"/>
    <w:rsid w:val="00945B4F"/>
    <w:rsid w:val="0094766E"/>
    <w:rsid w:val="00952C25"/>
    <w:rsid w:val="009917E8"/>
    <w:rsid w:val="00993EDA"/>
    <w:rsid w:val="009943D3"/>
    <w:rsid w:val="009975FA"/>
    <w:rsid w:val="009B3CF1"/>
    <w:rsid w:val="009C66F5"/>
    <w:rsid w:val="009F101E"/>
    <w:rsid w:val="00A1108D"/>
    <w:rsid w:val="00A13E0E"/>
    <w:rsid w:val="00A2118D"/>
    <w:rsid w:val="00A22BD0"/>
    <w:rsid w:val="00A370BB"/>
    <w:rsid w:val="00A952CE"/>
    <w:rsid w:val="00AB393C"/>
    <w:rsid w:val="00AC3C64"/>
    <w:rsid w:val="00AD63E5"/>
    <w:rsid w:val="00AD76E2"/>
    <w:rsid w:val="00AE4CCC"/>
    <w:rsid w:val="00AE7882"/>
    <w:rsid w:val="00AF6C0E"/>
    <w:rsid w:val="00B20152"/>
    <w:rsid w:val="00B27209"/>
    <w:rsid w:val="00B359E4"/>
    <w:rsid w:val="00B54452"/>
    <w:rsid w:val="00B57D98"/>
    <w:rsid w:val="00B607A6"/>
    <w:rsid w:val="00B60AE1"/>
    <w:rsid w:val="00B635E2"/>
    <w:rsid w:val="00B70606"/>
    <w:rsid w:val="00B70850"/>
    <w:rsid w:val="00BB542C"/>
    <w:rsid w:val="00BC0FEF"/>
    <w:rsid w:val="00BC2353"/>
    <w:rsid w:val="00BE54C9"/>
    <w:rsid w:val="00C00D1C"/>
    <w:rsid w:val="00C066B6"/>
    <w:rsid w:val="00C10E57"/>
    <w:rsid w:val="00C11738"/>
    <w:rsid w:val="00C11A58"/>
    <w:rsid w:val="00C14F01"/>
    <w:rsid w:val="00C275A0"/>
    <w:rsid w:val="00C37BA1"/>
    <w:rsid w:val="00C45FE4"/>
    <w:rsid w:val="00C4674C"/>
    <w:rsid w:val="00C506CF"/>
    <w:rsid w:val="00C521A2"/>
    <w:rsid w:val="00C63C65"/>
    <w:rsid w:val="00C72392"/>
    <w:rsid w:val="00C72BED"/>
    <w:rsid w:val="00C9578B"/>
    <w:rsid w:val="00CB0055"/>
    <w:rsid w:val="00CB0969"/>
    <w:rsid w:val="00CB6E87"/>
    <w:rsid w:val="00CB7CB3"/>
    <w:rsid w:val="00CF6FB4"/>
    <w:rsid w:val="00D00961"/>
    <w:rsid w:val="00D01392"/>
    <w:rsid w:val="00D2522B"/>
    <w:rsid w:val="00D37417"/>
    <w:rsid w:val="00D40030"/>
    <w:rsid w:val="00D422DE"/>
    <w:rsid w:val="00D42496"/>
    <w:rsid w:val="00D5459D"/>
    <w:rsid w:val="00D719EF"/>
    <w:rsid w:val="00D81019"/>
    <w:rsid w:val="00DA1F4D"/>
    <w:rsid w:val="00DA66CC"/>
    <w:rsid w:val="00DB7AC3"/>
    <w:rsid w:val="00DD172A"/>
    <w:rsid w:val="00DF0CCC"/>
    <w:rsid w:val="00DF2116"/>
    <w:rsid w:val="00E056C8"/>
    <w:rsid w:val="00E23F11"/>
    <w:rsid w:val="00E25A26"/>
    <w:rsid w:val="00E30BB0"/>
    <w:rsid w:val="00E4381A"/>
    <w:rsid w:val="00E46155"/>
    <w:rsid w:val="00E47D75"/>
    <w:rsid w:val="00E55D74"/>
    <w:rsid w:val="00E653AC"/>
    <w:rsid w:val="00E7788C"/>
    <w:rsid w:val="00E831D1"/>
    <w:rsid w:val="00EA4845"/>
    <w:rsid w:val="00EB7BC1"/>
    <w:rsid w:val="00EC54CD"/>
    <w:rsid w:val="00EC5CEF"/>
    <w:rsid w:val="00EC606D"/>
    <w:rsid w:val="00ED64C4"/>
    <w:rsid w:val="00EF17F2"/>
    <w:rsid w:val="00EF7D45"/>
    <w:rsid w:val="00F5113E"/>
    <w:rsid w:val="00F57260"/>
    <w:rsid w:val="00F60274"/>
    <w:rsid w:val="00F77FB9"/>
    <w:rsid w:val="00F87464"/>
    <w:rsid w:val="00F943B5"/>
    <w:rsid w:val="00FB068F"/>
    <w:rsid w:val="00FD4F77"/>
    <w:rsid w:val="00FF0483"/>
    <w:rsid w:val="4CF10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8419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cs-CZ"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ln">
    <w:name w:val="Normal"/>
    <w:qFormat/>
    <w:rsid w:val="00B359E4"/>
    <w:rPr>
      <w:sz w:val="18"/>
      <w:szCs w:val="22"/>
      <w:lang w:val="en-GB"/>
    </w:rPr>
  </w:style>
  <w:style w:type="paragraph" w:styleId="Nadpis1">
    <w:name w:val="heading 1"/>
    <w:basedOn w:val="Normln"/>
    <w:next w:val="Normln"/>
    <w:link w:val="Nadpis1Char"/>
    <w:uiPriority w:val="9"/>
    <w:qFormat/>
    <w:rsid w:val="00AD76E2"/>
    <w:pPr>
      <w:keepNext/>
      <w:keepLines/>
      <w:spacing w:before="240"/>
      <w:outlineLvl w:val="0"/>
    </w:pPr>
    <w:rPr>
      <w:rFonts w:asciiTheme="majorHAnsi" w:eastAsiaTheme="majorEastAsia" w:hAnsiTheme="majorHAnsi" w:cstheme="majorBidi"/>
      <w:color w:val="AA610D" w:themeColor="accent1" w:themeShade="BF"/>
      <w:sz w:val="32"/>
      <w:szCs w:val="32"/>
    </w:rPr>
  </w:style>
  <w:style w:type="paragraph" w:styleId="Nadpis2">
    <w:name w:val="heading 2"/>
    <w:basedOn w:val="Normln"/>
    <w:next w:val="Normln"/>
    <w:link w:val="Nadpis2Char"/>
    <w:uiPriority w:val="9"/>
    <w:qFormat/>
    <w:rsid w:val="004D3011"/>
    <w:pPr>
      <w:keepNext/>
      <w:keepLines/>
      <w:pBdr>
        <w:bottom w:val="single" w:sz="8" w:space="1" w:color="E48312" w:themeColor="accent1"/>
      </w:pBdr>
      <w:spacing w:before="240" w:after="120"/>
      <w:outlineLvl w:val="1"/>
    </w:pPr>
    <w:rPr>
      <w:rFonts w:asciiTheme="majorHAnsi" w:eastAsiaTheme="majorEastAsia" w:hAnsiTheme="majorHAnsi" w:cstheme="majorBidi"/>
      <w:b/>
      <w:bCs/>
      <w:caps/>
      <w:sz w:val="22"/>
      <w:szCs w:val="26"/>
    </w:rPr>
  </w:style>
  <w:style w:type="paragraph" w:styleId="Nadpis3">
    <w:name w:val="heading 3"/>
    <w:basedOn w:val="Normln"/>
    <w:next w:val="Normln"/>
    <w:link w:val="Nadpis3Char"/>
    <w:uiPriority w:val="9"/>
    <w:qFormat/>
    <w:rsid w:val="00D5459D"/>
    <w:pPr>
      <w:keepNext/>
      <w:keepLines/>
      <w:spacing w:before="240" w:after="120"/>
      <w:outlineLvl w:val="2"/>
    </w:pPr>
    <w:rPr>
      <w:rFonts w:asciiTheme="majorHAnsi" w:eastAsiaTheme="majorEastAsia" w:hAnsiTheme="majorHAnsi" w:cstheme="majorBidi"/>
      <w:b/>
      <w:caps/>
      <w:color w:val="AA610D" w:themeColor="accent1" w:themeShade="BF"/>
      <w:sz w:val="22"/>
      <w:szCs w:val="24"/>
    </w:rPr>
  </w:style>
  <w:style w:type="paragraph" w:styleId="Nadpis4">
    <w:name w:val="heading 4"/>
    <w:basedOn w:val="Normln"/>
    <w:next w:val="Normln"/>
    <w:link w:val="Nadpis4Char"/>
    <w:uiPriority w:val="9"/>
    <w:qFormat/>
    <w:rsid w:val="00B359E4"/>
    <w:pPr>
      <w:outlineLvl w:val="3"/>
    </w:pPr>
    <w:rPr>
      <w: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4D3011"/>
    <w:rPr>
      <w:rFonts w:asciiTheme="majorHAnsi" w:eastAsiaTheme="majorEastAsia" w:hAnsiTheme="majorHAnsi" w:cstheme="majorBidi"/>
      <w:b/>
      <w:bCs/>
      <w:caps/>
      <w:sz w:val="22"/>
      <w:szCs w:val="26"/>
    </w:rPr>
  </w:style>
  <w:style w:type="paragraph" w:styleId="Nzev">
    <w:name w:val="Title"/>
    <w:basedOn w:val="Normln"/>
    <w:next w:val="Normln"/>
    <w:link w:val="NzevChar"/>
    <w:uiPriority w:val="10"/>
    <w:qFormat/>
    <w:rsid w:val="001B2ABD"/>
    <w:rPr>
      <w:caps/>
      <w:color w:val="000000" w:themeColor="text1"/>
      <w:sz w:val="96"/>
      <w:szCs w:val="76"/>
    </w:rPr>
  </w:style>
  <w:style w:type="character" w:customStyle="1" w:styleId="NzevChar">
    <w:name w:val="Název Char"/>
    <w:basedOn w:val="Standardnpsmoodstavce"/>
    <w:link w:val="Nzev"/>
    <w:uiPriority w:val="10"/>
    <w:rsid w:val="001B2ABD"/>
    <w:rPr>
      <w:caps/>
      <w:color w:val="000000" w:themeColor="text1"/>
      <w:sz w:val="96"/>
      <w:szCs w:val="76"/>
    </w:rPr>
  </w:style>
  <w:style w:type="character" w:styleId="Zvraznn">
    <w:name w:val="Emphasis"/>
    <w:basedOn w:val="Standardnpsmoodstavce"/>
    <w:uiPriority w:val="11"/>
    <w:semiHidden/>
    <w:qFormat/>
    <w:rsid w:val="00E25A26"/>
    <w:rPr>
      <w:i/>
      <w:iCs/>
    </w:rPr>
  </w:style>
  <w:style w:type="character" w:customStyle="1" w:styleId="Nadpis1Char">
    <w:name w:val="Nadpis 1 Char"/>
    <w:basedOn w:val="Standardnpsmoodstavce"/>
    <w:link w:val="Nadpis1"/>
    <w:uiPriority w:val="9"/>
    <w:rsid w:val="00AD76E2"/>
    <w:rPr>
      <w:rFonts w:asciiTheme="majorHAnsi" w:eastAsiaTheme="majorEastAsia" w:hAnsiTheme="majorHAnsi" w:cstheme="majorBidi"/>
      <w:color w:val="AA610D" w:themeColor="accent1" w:themeShade="BF"/>
      <w:sz w:val="32"/>
      <w:szCs w:val="32"/>
    </w:rPr>
  </w:style>
  <w:style w:type="paragraph" w:styleId="Datum">
    <w:name w:val="Date"/>
    <w:basedOn w:val="Normln"/>
    <w:next w:val="Normln"/>
    <w:link w:val="DatumChar"/>
    <w:uiPriority w:val="99"/>
    <w:rsid w:val="00036450"/>
  </w:style>
  <w:style w:type="character" w:customStyle="1" w:styleId="DatumChar">
    <w:name w:val="Datum Char"/>
    <w:basedOn w:val="Standardnpsmoodstavce"/>
    <w:link w:val="Datum"/>
    <w:uiPriority w:val="99"/>
    <w:rsid w:val="00036450"/>
    <w:rPr>
      <w:sz w:val="18"/>
      <w:szCs w:val="22"/>
    </w:rPr>
  </w:style>
  <w:style w:type="character" w:styleId="Hypertextovodkaz">
    <w:name w:val="Hyperlink"/>
    <w:basedOn w:val="Standardnpsmoodstavce"/>
    <w:uiPriority w:val="99"/>
    <w:unhideWhenUsed/>
    <w:rsid w:val="00281FD5"/>
    <w:rPr>
      <w:color w:val="8D4121" w:themeColor="accent2" w:themeShade="BF"/>
      <w:u w:val="single"/>
    </w:rPr>
  </w:style>
  <w:style w:type="character" w:customStyle="1" w:styleId="Nevyeenzmnka1">
    <w:name w:val="Nevyřešená zmínka1"/>
    <w:basedOn w:val="Standardnpsmoodstavce"/>
    <w:uiPriority w:val="99"/>
    <w:semiHidden/>
    <w:rsid w:val="004813B3"/>
    <w:rPr>
      <w:color w:val="605E5C"/>
      <w:shd w:val="clear" w:color="auto" w:fill="E1DFDD"/>
    </w:rPr>
  </w:style>
  <w:style w:type="paragraph" w:styleId="Zhlav">
    <w:name w:val="header"/>
    <w:basedOn w:val="Normln"/>
    <w:link w:val="ZhlavChar"/>
    <w:uiPriority w:val="99"/>
    <w:semiHidden/>
    <w:rsid w:val="000C45FF"/>
    <w:pPr>
      <w:tabs>
        <w:tab w:val="center" w:pos="4680"/>
        <w:tab w:val="right" w:pos="9360"/>
      </w:tabs>
    </w:pPr>
  </w:style>
  <w:style w:type="character" w:customStyle="1" w:styleId="ZhlavChar">
    <w:name w:val="Záhlaví Char"/>
    <w:basedOn w:val="Standardnpsmoodstavce"/>
    <w:link w:val="Zhlav"/>
    <w:uiPriority w:val="99"/>
    <w:semiHidden/>
    <w:rsid w:val="000C45FF"/>
    <w:rPr>
      <w:sz w:val="22"/>
      <w:szCs w:val="22"/>
    </w:rPr>
  </w:style>
  <w:style w:type="paragraph" w:styleId="Zpat">
    <w:name w:val="footer"/>
    <w:basedOn w:val="Normln"/>
    <w:link w:val="ZpatChar"/>
    <w:uiPriority w:val="99"/>
    <w:semiHidden/>
    <w:rsid w:val="000C45FF"/>
    <w:pPr>
      <w:tabs>
        <w:tab w:val="center" w:pos="4680"/>
        <w:tab w:val="right" w:pos="9360"/>
      </w:tabs>
    </w:pPr>
  </w:style>
  <w:style w:type="character" w:customStyle="1" w:styleId="ZpatChar">
    <w:name w:val="Zápatí Char"/>
    <w:basedOn w:val="Standardnpsmoodstavce"/>
    <w:link w:val="Zpat"/>
    <w:uiPriority w:val="99"/>
    <w:semiHidden/>
    <w:rsid w:val="000C45FF"/>
    <w:rPr>
      <w:sz w:val="22"/>
      <w:szCs w:val="22"/>
    </w:rPr>
  </w:style>
  <w:style w:type="table" w:styleId="Mkatabulky">
    <w:name w:val="Table Grid"/>
    <w:basedOn w:val="Normlntabulka"/>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Zstupntext">
    <w:name w:val="Placeholder Text"/>
    <w:basedOn w:val="Standardnpsmoodstavce"/>
    <w:uiPriority w:val="99"/>
    <w:semiHidden/>
    <w:rsid w:val="001B2ABD"/>
    <w:rPr>
      <w:color w:val="808080"/>
    </w:rPr>
  </w:style>
  <w:style w:type="paragraph" w:styleId="Podtitul">
    <w:name w:val="Subtitle"/>
    <w:basedOn w:val="Normln"/>
    <w:next w:val="Normln"/>
    <w:link w:val="PodtitulChar"/>
    <w:uiPriority w:val="11"/>
    <w:qFormat/>
    <w:rsid w:val="001B2ABD"/>
    <w:rPr>
      <w:color w:val="000000" w:themeColor="text1"/>
      <w:spacing w:val="19"/>
      <w:w w:val="86"/>
      <w:sz w:val="32"/>
      <w:szCs w:val="28"/>
      <w:fitText w:val="2160" w:id="1744560130"/>
    </w:rPr>
  </w:style>
  <w:style w:type="character" w:customStyle="1" w:styleId="PodtitulChar">
    <w:name w:val="Podtitul Char"/>
    <w:basedOn w:val="Standardnpsmoodstavce"/>
    <w:link w:val="Podtitul"/>
    <w:uiPriority w:val="11"/>
    <w:rsid w:val="001B2ABD"/>
    <w:rPr>
      <w:color w:val="000000" w:themeColor="text1"/>
      <w:spacing w:val="19"/>
      <w:w w:val="86"/>
      <w:sz w:val="32"/>
      <w:szCs w:val="28"/>
      <w:fitText w:val="2160" w:id="1744560130"/>
    </w:rPr>
  </w:style>
  <w:style w:type="character" w:customStyle="1" w:styleId="Nadpis3Char">
    <w:name w:val="Nadpis 3 Char"/>
    <w:basedOn w:val="Standardnpsmoodstavce"/>
    <w:link w:val="Nadpis3"/>
    <w:uiPriority w:val="9"/>
    <w:rsid w:val="00D5459D"/>
    <w:rPr>
      <w:rFonts w:asciiTheme="majorHAnsi" w:eastAsiaTheme="majorEastAsia" w:hAnsiTheme="majorHAnsi" w:cstheme="majorBidi"/>
      <w:b/>
      <w:caps/>
      <w:color w:val="AA610D" w:themeColor="accent1" w:themeShade="BF"/>
      <w:sz w:val="22"/>
    </w:rPr>
  </w:style>
  <w:style w:type="character" w:customStyle="1" w:styleId="Nadpis4Char">
    <w:name w:val="Nadpis 4 Char"/>
    <w:basedOn w:val="Standardnpsmoodstavce"/>
    <w:link w:val="Nadpis4"/>
    <w:uiPriority w:val="9"/>
    <w:rsid w:val="00B359E4"/>
    <w:rPr>
      <w:b/>
      <w:sz w:val="18"/>
      <w:szCs w:val="22"/>
    </w:rPr>
  </w:style>
  <w:style w:type="paragraph" w:styleId="Textbubliny">
    <w:name w:val="Balloon Text"/>
    <w:basedOn w:val="Normln"/>
    <w:link w:val="TextbublinyChar"/>
    <w:uiPriority w:val="99"/>
    <w:semiHidden/>
    <w:unhideWhenUsed/>
    <w:rsid w:val="00EC5CEF"/>
    <w:rPr>
      <w:rFonts w:ascii="Segoe UI" w:hAnsi="Segoe UI" w:cs="Segoe UI"/>
      <w:szCs w:val="18"/>
    </w:rPr>
  </w:style>
  <w:style w:type="character" w:customStyle="1" w:styleId="TextbublinyChar">
    <w:name w:val="Text bubliny Char"/>
    <w:basedOn w:val="Standardnpsmoodstavce"/>
    <w:link w:val="Textbubliny"/>
    <w:uiPriority w:val="99"/>
    <w:semiHidden/>
    <w:rsid w:val="00EC5CEF"/>
    <w:rPr>
      <w:rFonts w:ascii="Segoe UI" w:hAnsi="Segoe UI" w:cs="Segoe UI"/>
      <w:sz w:val="18"/>
      <w:szCs w:val="18"/>
    </w:rPr>
  </w:style>
  <w:style w:type="paragraph" w:styleId="Odstavecseseznamem">
    <w:name w:val="List Paragraph"/>
    <w:basedOn w:val="Normln"/>
    <w:uiPriority w:val="34"/>
    <w:qFormat/>
    <w:rsid w:val="000474D6"/>
    <w:pPr>
      <w:ind w:left="720"/>
      <w:contextualSpacing/>
    </w:pPr>
  </w:style>
  <w:style w:type="paragraph" w:styleId="Normlnweb">
    <w:name w:val="Normal (Web)"/>
    <w:basedOn w:val="Normln"/>
    <w:uiPriority w:val="99"/>
    <w:semiHidden/>
    <w:unhideWhenUsed/>
    <w:rsid w:val="00E23F11"/>
    <w:pPr>
      <w:spacing w:before="100" w:beforeAutospacing="1" w:after="100" w:afterAutospacing="1"/>
    </w:pPr>
    <w:rPr>
      <w:rFonts w:ascii="Times New Roman" w:hAnsi="Times New Roman" w:cs="Times New Roman"/>
      <w:sz w:val="24"/>
      <w:szCs w:val="24"/>
      <w:lang w:eastAsia="cs-CZ"/>
    </w:rPr>
  </w:style>
  <w:style w:type="table" w:customStyle="1" w:styleId="GridTableLight">
    <w:name w:val="Grid Table Light"/>
    <w:basedOn w:val="Normlntabulka"/>
    <w:uiPriority w:val="40"/>
    <w:rsid w:val="00692C2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4">
    <w:name w:val="Plain Table 4"/>
    <w:basedOn w:val="Normlntabulka"/>
    <w:uiPriority w:val="44"/>
    <w:rsid w:val="0009575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caption" w:uiPriority="35" w:qFormat="1"/>
    <w:lsdException w:name="toa heading"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ln">
    <w:name w:val="Normal"/>
    <w:qFormat/>
    <w:rsid w:val="00B359E4"/>
    <w:rPr>
      <w:sz w:val="18"/>
      <w:szCs w:val="22"/>
      <w:lang w:val="en-GB"/>
    </w:rPr>
  </w:style>
  <w:style w:type="paragraph" w:styleId="Nadpis1">
    <w:name w:val="heading 1"/>
    <w:basedOn w:val="Normln"/>
    <w:next w:val="Normln"/>
    <w:link w:val="Nadpis1Char"/>
    <w:uiPriority w:val="9"/>
    <w:qFormat/>
    <w:rsid w:val="00AD76E2"/>
    <w:pPr>
      <w:keepNext/>
      <w:keepLines/>
      <w:spacing w:before="240"/>
      <w:outlineLvl w:val="0"/>
    </w:pPr>
    <w:rPr>
      <w:rFonts w:asciiTheme="majorHAnsi" w:eastAsiaTheme="majorEastAsia" w:hAnsiTheme="majorHAnsi" w:cstheme="majorBidi"/>
      <w:color w:val="AA610D" w:themeColor="accent1" w:themeShade="BF"/>
      <w:sz w:val="32"/>
      <w:szCs w:val="32"/>
    </w:rPr>
  </w:style>
  <w:style w:type="paragraph" w:styleId="Nadpis2">
    <w:name w:val="heading 2"/>
    <w:basedOn w:val="Normln"/>
    <w:next w:val="Normln"/>
    <w:link w:val="Nadpis2Char"/>
    <w:uiPriority w:val="9"/>
    <w:qFormat/>
    <w:rsid w:val="004D3011"/>
    <w:pPr>
      <w:keepNext/>
      <w:keepLines/>
      <w:pBdr>
        <w:bottom w:val="single" w:sz="8" w:space="1" w:color="E48312" w:themeColor="accent1"/>
      </w:pBdr>
      <w:spacing w:before="240" w:after="120"/>
      <w:outlineLvl w:val="1"/>
    </w:pPr>
    <w:rPr>
      <w:rFonts w:asciiTheme="majorHAnsi" w:eastAsiaTheme="majorEastAsia" w:hAnsiTheme="majorHAnsi" w:cstheme="majorBidi"/>
      <w:b/>
      <w:bCs/>
      <w:caps/>
      <w:sz w:val="22"/>
      <w:szCs w:val="26"/>
    </w:rPr>
  </w:style>
  <w:style w:type="paragraph" w:styleId="Nadpis3">
    <w:name w:val="heading 3"/>
    <w:basedOn w:val="Normln"/>
    <w:next w:val="Normln"/>
    <w:link w:val="Nadpis3Char"/>
    <w:uiPriority w:val="9"/>
    <w:qFormat/>
    <w:rsid w:val="00D5459D"/>
    <w:pPr>
      <w:keepNext/>
      <w:keepLines/>
      <w:spacing w:before="240" w:after="120"/>
      <w:outlineLvl w:val="2"/>
    </w:pPr>
    <w:rPr>
      <w:rFonts w:asciiTheme="majorHAnsi" w:eastAsiaTheme="majorEastAsia" w:hAnsiTheme="majorHAnsi" w:cstheme="majorBidi"/>
      <w:b/>
      <w:caps/>
      <w:color w:val="AA610D" w:themeColor="accent1" w:themeShade="BF"/>
      <w:sz w:val="22"/>
      <w:szCs w:val="24"/>
    </w:rPr>
  </w:style>
  <w:style w:type="paragraph" w:styleId="Nadpis4">
    <w:name w:val="heading 4"/>
    <w:basedOn w:val="Normln"/>
    <w:next w:val="Normln"/>
    <w:link w:val="Nadpis4Char"/>
    <w:uiPriority w:val="9"/>
    <w:qFormat/>
    <w:rsid w:val="00B359E4"/>
    <w:pPr>
      <w:outlineLvl w:val="3"/>
    </w:pPr>
    <w:rPr>
      <w: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4D3011"/>
    <w:rPr>
      <w:rFonts w:asciiTheme="majorHAnsi" w:eastAsiaTheme="majorEastAsia" w:hAnsiTheme="majorHAnsi" w:cstheme="majorBidi"/>
      <w:b/>
      <w:bCs/>
      <w:caps/>
      <w:sz w:val="22"/>
      <w:szCs w:val="26"/>
    </w:rPr>
  </w:style>
  <w:style w:type="paragraph" w:styleId="Nzev">
    <w:name w:val="Title"/>
    <w:basedOn w:val="Normln"/>
    <w:next w:val="Normln"/>
    <w:link w:val="NzevChar"/>
    <w:uiPriority w:val="10"/>
    <w:qFormat/>
    <w:rsid w:val="001B2ABD"/>
    <w:rPr>
      <w:caps/>
      <w:color w:val="000000" w:themeColor="text1"/>
      <w:sz w:val="96"/>
      <w:szCs w:val="76"/>
    </w:rPr>
  </w:style>
  <w:style w:type="character" w:customStyle="1" w:styleId="NzevChar">
    <w:name w:val="Název Char"/>
    <w:basedOn w:val="Standardnpsmoodstavce"/>
    <w:link w:val="Nzev"/>
    <w:uiPriority w:val="10"/>
    <w:rsid w:val="001B2ABD"/>
    <w:rPr>
      <w:caps/>
      <w:color w:val="000000" w:themeColor="text1"/>
      <w:sz w:val="96"/>
      <w:szCs w:val="76"/>
    </w:rPr>
  </w:style>
  <w:style w:type="character" w:styleId="Zvraznn">
    <w:name w:val="Emphasis"/>
    <w:basedOn w:val="Standardnpsmoodstavce"/>
    <w:uiPriority w:val="11"/>
    <w:semiHidden/>
    <w:qFormat/>
    <w:rsid w:val="00E25A26"/>
    <w:rPr>
      <w:i/>
      <w:iCs/>
    </w:rPr>
  </w:style>
  <w:style w:type="character" w:customStyle="1" w:styleId="Nadpis1Char">
    <w:name w:val="Nadpis 1 Char"/>
    <w:basedOn w:val="Standardnpsmoodstavce"/>
    <w:link w:val="Nadpis1"/>
    <w:uiPriority w:val="9"/>
    <w:rsid w:val="00AD76E2"/>
    <w:rPr>
      <w:rFonts w:asciiTheme="majorHAnsi" w:eastAsiaTheme="majorEastAsia" w:hAnsiTheme="majorHAnsi" w:cstheme="majorBidi"/>
      <w:color w:val="AA610D" w:themeColor="accent1" w:themeShade="BF"/>
      <w:sz w:val="32"/>
      <w:szCs w:val="32"/>
    </w:rPr>
  </w:style>
  <w:style w:type="paragraph" w:styleId="Datum">
    <w:name w:val="Date"/>
    <w:basedOn w:val="Normln"/>
    <w:next w:val="Normln"/>
    <w:link w:val="DatumChar"/>
    <w:uiPriority w:val="99"/>
    <w:rsid w:val="00036450"/>
  </w:style>
  <w:style w:type="character" w:customStyle="1" w:styleId="DatumChar">
    <w:name w:val="Datum Char"/>
    <w:basedOn w:val="Standardnpsmoodstavce"/>
    <w:link w:val="Datum"/>
    <w:uiPriority w:val="99"/>
    <w:rsid w:val="00036450"/>
    <w:rPr>
      <w:sz w:val="18"/>
      <w:szCs w:val="22"/>
    </w:rPr>
  </w:style>
  <w:style w:type="character" w:styleId="Hypertextovodkaz">
    <w:name w:val="Hyperlink"/>
    <w:basedOn w:val="Standardnpsmoodstavce"/>
    <w:uiPriority w:val="99"/>
    <w:unhideWhenUsed/>
    <w:rsid w:val="00281FD5"/>
    <w:rPr>
      <w:color w:val="8D4121" w:themeColor="accent2" w:themeShade="BF"/>
      <w:u w:val="single"/>
    </w:rPr>
  </w:style>
  <w:style w:type="character" w:customStyle="1" w:styleId="Nevyeenzmnka1">
    <w:name w:val="Nevyřešená zmínka1"/>
    <w:basedOn w:val="Standardnpsmoodstavce"/>
    <w:uiPriority w:val="99"/>
    <w:semiHidden/>
    <w:rsid w:val="004813B3"/>
    <w:rPr>
      <w:color w:val="605E5C"/>
      <w:shd w:val="clear" w:color="auto" w:fill="E1DFDD"/>
    </w:rPr>
  </w:style>
  <w:style w:type="paragraph" w:styleId="Zhlav">
    <w:name w:val="header"/>
    <w:basedOn w:val="Normln"/>
    <w:link w:val="ZhlavChar"/>
    <w:uiPriority w:val="99"/>
    <w:semiHidden/>
    <w:rsid w:val="000C45FF"/>
    <w:pPr>
      <w:tabs>
        <w:tab w:val="center" w:pos="4680"/>
        <w:tab w:val="right" w:pos="9360"/>
      </w:tabs>
    </w:pPr>
  </w:style>
  <w:style w:type="character" w:customStyle="1" w:styleId="ZhlavChar">
    <w:name w:val="Záhlaví Char"/>
    <w:basedOn w:val="Standardnpsmoodstavce"/>
    <w:link w:val="Zhlav"/>
    <w:uiPriority w:val="99"/>
    <w:semiHidden/>
    <w:rsid w:val="000C45FF"/>
    <w:rPr>
      <w:sz w:val="22"/>
      <w:szCs w:val="22"/>
    </w:rPr>
  </w:style>
  <w:style w:type="paragraph" w:styleId="Zpat">
    <w:name w:val="footer"/>
    <w:basedOn w:val="Normln"/>
    <w:link w:val="ZpatChar"/>
    <w:uiPriority w:val="99"/>
    <w:semiHidden/>
    <w:rsid w:val="000C45FF"/>
    <w:pPr>
      <w:tabs>
        <w:tab w:val="center" w:pos="4680"/>
        <w:tab w:val="right" w:pos="9360"/>
      </w:tabs>
    </w:pPr>
  </w:style>
  <w:style w:type="character" w:customStyle="1" w:styleId="ZpatChar">
    <w:name w:val="Zápatí Char"/>
    <w:basedOn w:val="Standardnpsmoodstavce"/>
    <w:link w:val="Zpat"/>
    <w:uiPriority w:val="99"/>
    <w:semiHidden/>
    <w:rsid w:val="000C45FF"/>
    <w:rPr>
      <w:sz w:val="22"/>
      <w:szCs w:val="22"/>
    </w:rPr>
  </w:style>
  <w:style w:type="table" w:styleId="Mkatabulky">
    <w:name w:val="Table Grid"/>
    <w:basedOn w:val="Normlntabulka"/>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Zstupntext">
    <w:name w:val="Placeholder Text"/>
    <w:basedOn w:val="Standardnpsmoodstavce"/>
    <w:uiPriority w:val="99"/>
    <w:semiHidden/>
    <w:rsid w:val="001B2ABD"/>
    <w:rPr>
      <w:color w:val="808080"/>
    </w:rPr>
  </w:style>
  <w:style w:type="paragraph" w:styleId="Podtitul">
    <w:name w:val="Subtitle"/>
    <w:basedOn w:val="Normln"/>
    <w:next w:val="Normln"/>
    <w:link w:val="PodtitulChar"/>
    <w:uiPriority w:val="11"/>
    <w:qFormat/>
    <w:rsid w:val="001B2ABD"/>
    <w:rPr>
      <w:color w:val="000000" w:themeColor="text1"/>
      <w:spacing w:val="19"/>
      <w:w w:val="86"/>
      <w:sz w:val="32"/>
      <w:szCs w:val="28"/>
      <w:fitText w:val="2160" w:id="1744560130"/>
    </w:rPr>
  </w:style>
  <w:style w:type="character" w:customStyle="1" w:styleId="PodtitulChar">
    <w:name w:val="Podtitul Char"/>
    <w:basedOn w:val="Standardnpsmoodstavce"/>
    <w:link w:val="Podtitul"/>
    <w:uiPriority w:val="11"/>
    <w:rsid w:val="001B2ABD"/>
    <w:rPr>
      <w:color w:val="000000" w:themeColor="text1"/>
      <w:spacing w:val="19"/>
      <w:w w:val="86"/>
      <w:sz w:val="32"/>
      <w:szCs w:val="28"/>
      <w:fitText w:val="2160" w:id="1744560130"/>
    </w:rPr>
  </w:style>
  <w:style w:type="character" w:customStyle="1" w:styleId="Nadpis3Char">
    <w:name w:val="Nadpis 3 Char"/>
    <w:basedOn w:val="Standardnpsmoodstavce"/>
    <w:link w:val="Nadpis3"/>
    <w:uiPriority w:val="9"/>
    <w:rsid w:val="00D5459D"/>
    <w:rPr>
      <w:rFonts w:asciiTheme="majorHAnsi" w:eastAsiaTheme="majorEastAsia" w:hAnsiTheme="majorHAnsi" w:cstheme="majorBidi"/>
      <w:b/>
      <w:caps/>
      <w:color w:val="AA610D" w:themeColor="accent1" w:themeShade="BF"/>
      <w:sz w:val="22"/>
    </w:rPr>
  </w:style>
  <w:style w:type="character" w:customStyle="1" w:styleId="Nadpis4Char">
    <w:name w:val="Nadpis 4 Char"/>
    <w:basedOn w:val="Standardnpsmoodstavce"/>
    <w:link w:val="Nadpis4"/>
    <w:uiPriority w:val="9"/>
    <w:rsid w:val="00B359E4"/>
    <w:rPr>
      <w:b/>
      <w:sz w:val="18"/>
      <w:szCs w:val="22"/>
    </w:rPr>
  </w:style>
  <w:style w:type="paragraph" w:styleId="Textbubliny">
    <w:name w:val="Balloon Text"/>
    <w:basedOn w:val="Normln"/>
    <w:link w:val="TextbublinyChar"/>
    <w:uiPriority w:val="99"/>
    <w:semiHidden/>
    <w:unhideWhenUsed/>
    <w:rsid w:val="00EC5CEF"/>
    <w:rPr>
      <w:rFonts w:ascii="Segoe UI" w:hAnsi="Segoe UI" w:cs="Segoe UI"/>
      <w:szCs w:val="18"/>
    </w:rPr>
  </w:style>
  <w:style w:type="character" w:customStyle="1" w:styleId="TextbublinyChar">
    <w:name w:val="Text bubliny Char"/>
    <w:basedOn w:val="Standardnpsmoodstavce"/>
    <w:link w:val="Textbubliny"/>
    <w:uiPriority w:val="99"/>
    <w:semiHidden/>
    <w:rsid w:val="00EC5CEF"/>
    <w:rPr>
      <w:rFonts w:ascii="Segoe UI" w:hAnsi="Segoe UI" w:cs="Segoe UI"/>
      <w:sz w:val="18"/>
      <w:szCs w:val="18"/>
    </w:rPr>
  </w:style>
  <w:style w:type="paragraph" w:styleId="Odstavecseseznamem">
    <w:name w:val="List Paragraph"/>
    <w:basedOn w:val="Normln"/>
    <w:uiPriority w:val="34"/>
    <w:qFormat/>
    <w:rsid w:val="000474D6"/>
    <w:pPr>
      <w:ind w:left="720"/>
      <w:contextualSpacing/>
    </w:pPr>
  </w:style>
  <w:style w:type="paragraph" w:styleId="Normlnweb">
    <w:name w:val="Normal (Web)"/>
    <w:basedOn w:val="Normln"/>
    <w:uiPriority w:val="99"/>
    <w:semiHidden/>
    <w:unhideWhenUsed/>
    <w:rsid w:val="00E23F11"/>
    <w:pPr>
      <w:spacing w:before="100" w:beforeAutospacing="1" w:after="100" w:afterAutospacing="1"/>
    </w:pPr>
    <w:rPr>
      <w:rFonts w:ascii="Times New Roman" w:hAnsi="Times New Roman" w:cs="Times New Roman"/>
      <w:sz w:val="24"/>
      <w:szCs w:val="24"/>
      <w:lang w:eastAsia="cs-CZ"/>
    </w:rPr>
  </w:style>
  <w:style w:type="table" w:customStyle="1" w:styleId="GridTableLight">
    <w:name w:val="Grid Table Light"/>
    <w:basedOn w:val="Normlntabulka"/>
    <w:uiPriority w:val="40"/>
    <w:rsid w:val="00692C2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4">
    <w:name w:val="Plain Table 4"/>
    <w:basedOn w:val="Normlntabulka"/>
    <w:uiPriority w:val="44"/>
    <w:rsid w:val="0009575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379023">
      <w:bodyDiv w:val="1"/>
      <w:marLeft w:val="0"/>
      <w:marRight w:val="0"/>
      <w:marTop w:val="0"/>
      <w:marBottom w:val="0"/>
      <w:divBdr>
        <w:top w:val="none" w:sz="0" w:space="0" w:color="auto"/>
        <w:left w:val="none" w:sz="0" w:space="0" w:color="auto"/>
        <w:bottom w:val="none" w:sz="0" w:space="0" w:color="auto"/>
        <w:right w:val="none" w:sz="0" w:space="0" w:color="auto"/>
      </w:divBdr>
    </w:div>
    <w:div w:id="96096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lesbrod.github.io/ab/index.html"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ales.brodnansky@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cs-CZ%7bF9CDCEC5-3A7E-46A1-9525-C981F8FBB507%7d\%7b0B9C4F47-E814-40EA-8AEC-0AEFCF0249F8%7dtf0054627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2DC310B3E54A3DBF4E0370C280699E"/>
        <w:category>
          <w:name w:val="Obecné"/>
          <w:gallery w:val="placeholder"/>
        </w:category>
        <w:types>
          <w:type w:val="bbPlcHdr"/>
        </w:types>
        <w:behaviors>
          <w:behavior w:val="content"/>
        </w:behaviors>
        <w:guid w:val="{BD06A0C5-1361-4FEF-A021-AF8DC020B1D9}"/>
      </w:docPartPr>
      <w:docPartBody>
        <w:p w:rsidR="008615FE" w:rsidRDefault="008615FE">
          <w:pPr>
            <w:pStyle w:val="072DC310B3E54A3DBF4E0370C280699E"/>
          </w:pPr>
          <w:r w:rsidRPr="004D3011">
            <w:rPr>
              <w:lang w:bidi="cs-CZ"/>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EE"/>
    <w:family w:val="swiss"/>
    <w:pitch w:val="variable"/>
    <w:sig w:usb0="00000287" w:usb1="00000000" w:usb2="00000000" w:usb3="00000000" w:csb0="0000009F" w:csb1="00000000"/>
  </w:font>
  <w:font w:name="Meiryo">
    <w:altName w:val="MS Gothic"/>
    <w:panose1 w:val="020B0604030504040204"/>
    <w:charset w:val="80"/>
    <w:family w:val="swiss"/>
    <w:pitch w:val="variable"/>
    <w:sig w:usb0="E10102FF" w:usb1="EAC7FFFF" w:usb2="00010012" w:usb3="00000000" w:csb0="000200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5FE"/>
    <w:rsid w:val="00053E2E"/>
    <w:rsid w:val="0022382F"/>
    <w:rsid w:val="004551CC"/>
    <w:rsid w:val="004D37B7"/>
    <w:rsid w:val="007513FB"/>
    <w:rsid w:val="0080014A"/>
    <w:rsid w:val="00801565"/>
    <w:rsid w:val="008615FE"/>
    <w:rsid w:val="00895A09"/>
    <w:rsid w:val="00A64449"/>
    <w:rsid w:val="00AF78CD"/>
    <w:rsid w:val="00B31030"/>
    <w:rsid w:val="00CB3156"/>
    <w:rsid w:val="00DA45E4"/>
    <w:rsid w:val="00E97E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2">
    <w:name w:val="heading 2"/>
    <w:basedOn w:val="Normln"/>
    <w:next w:val="Normln"/>
    <w:link w:val="Nadpis2Char"/>
    <w:uiPriority w:val="9"/>
    <w:qFormat/>
    <w:rsid w:val="007513FB"/>
    <w:pPr>
      <w:keepNext/>
      <w:keepLines/>
      <w:pBdr>
        <w:bottom w:val="single" w:sz="8" w:space="1" w:color="4F81BD" w:themeColor="accent1"/>
      </w:pBdr>
      <w:spacing w:before="240" w:after="120" w:line="240" w:lineRule="auto"/>
      <w:outlineLvl w:val="1"/>
    </w:pPr>
    <w:rPr>
      <w:rFonts w:asciiTheme="majorHAnsi" w:eastAsiaTheme="majorEastAsia" w:hAnsiTheme="majorHAnsi" w:cstheme="majorBidi"/>
      <w:b/>
      <w:bCs/>
      <w:caps/>
      <w:szCs w:val="26"/>
      <w:lang w:val="cs-CZ" w:eastAsia="ja-JP"/>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B8EEF29929149D69D30CAFF177665F4">
    <w:name w:val="AB8EEF29929149D69D30CAFF177665F4"/>
  </w:style>
  <w:style w:type="paragraph" w:customStyle="1" w:styleId="3EEAFF4EAA2F4687B6E8E5565F786826">
    <w:name w:val="3EEAFF4EAA2F4687B6E8E5565F786826"/>
  </w:style>
  <w:style w:type="paragraph" w:customStyle="1" w:styleId="610F2D176F454C2F9B444F7CAA06D079">
    <w:name w:val="610F2D176F454C2F9B444F7CAA06D079"/>
  </w:style>
  <w:style w:type="paragraph" w:customStyle="1" w:styleId="08AE35A139B34788976ADDC663276529">
    <w:name w:val="08AE35A139B34788976ADDC663276529"/>
  </w:style>
  <w:style w:type="paragraph" w:customStyle="1" w:styleId="7D15EB4B432B4CC5B870730BCEDE4E5E">
    <w:name w:val="7D15EB4B432B4CC5B870730BCEDE4E5E"/>
  </w:style>
  <w:style w:type="paragraph" w:customStyle="1" w:styleId="F2D5156932C240ABB774D541354B5CFA">
    <w:name w:val="F2D5156932C240ABB774D541354B5CFA"/>
  </w:style>
  <w:style w:type="paragraph" w:customStyle="1" w:styleId="8359C502CC394612A51A5C06D32CC1AE">
    <w:name w:val="8359C502CC394612A51A5C06D32CC1AE"/>
  </w:style>
  <w:style w:type="paragraph" w:customStyle="1" w:styleId="167EF72E10794E269275C82492D49EC8">
    <w:name w:val="167EF72E10794E269275C82492D49EC8"/>
  </w:style>
  <w:style w:type="paragraph" w:customStyle="1" w:styleId="D4B431C2599F4DD895AFC83E207D0CAC">
    <w:name w:val="D4B431C2599F4DD895AFC83E207D0CAC"/>
  </w:style>
  <w:style w:type="paragraph" w:customStyle="1" w:styleId="072DC310B3E54A3DBF4E0370C280699E">
    <w:name w:val="072DC310B3E54A3DBF4E0370C280699E"/>
  </w:style>
  <w:style w:type="character" w:styleId="Hypertextovodkaz">
    <w:name w:val="Hyperlink"/>
    <w:basedOn w:val="Standardnpsmoodstavce"/>
    <w:uiPriority w:val="99"/>
    <w:unhideWhenUsed/>
    <w:rPr>
      <w:color w:val="943634" w:themeColor="accent2" w:themeShade="BF"/>
      <w:u w:val="single"/>
    </w:rPr>
  </w:style>
  <w:style w:type="paragraph" w:customStyle="1" w:styleId="539A30C756AD412CA8717B3171E109C2">
    <w:name w:val="539A30C756AD412CA8717B3171E109C2"/>
  </w:style>
  <w:style w:type="paragraph" w:customStyle="1" w:styleId="1DD718EBB51649098E7864D1D3D59220">
    <w:name w:val="1DD718EBB51649098E7864D1D3D59220"/>
  </w:style>
  <w:style w:type="paragraph" w:customStyle="1" w:styleId="4875FCE793374B6196AD077CA0590EF4">
    <w:name w:val="4875FCE793374B6196AD077CA0590EF4"/>
  </w:style>
  <w:style w:type="paragraph" w:customStyle="1" w:styleId="5DEB0DAE830342F8B2C82ABB218FEBAA">
    <w:name w:val="5DEB0DAE830342F8B2C82ABB218FEBAA"/>
  </w:style>
  <w:style w:type="paragraph" w:customStyle="1" w:styleId="F5E048B492DF47BC96972DFC68BB3E2B">
    <w:name w:val="F5E048B492DF47BC96972DFC68BB3E2B"/>
  </w:style>
  <w:style w:type="paragraph" w:customStyle="1" w:styleId="12E7EC30F4AE444DA1A30775ADD9309F">
    <w:name w:val="12E7EC30F4AE444DA1A30775ADD9309F"/>
  </w:style>
  <w:style w:type="paragraph" w:customStyle="1" w:styleId="47758E13C06543EDA0ACC6B7479073D7">
    <w:name w:val="47758E13C06543EDA0ACC6B7479073D7"/>
  </w:style>
  <w:style w:type="paragraph" w:customStyle="1" w:styleId="6497CAB803074EEC8E40F6E1EC916545">
    <w:name w:val="6497CAB803074EEC8E40F6E1EC916545"/>
  </w:style>
  <w:style w:type="paragraph" w:customStyle="1" w:styleId="023A53E1E90943FAB4361502F176FE7B">
    <w:name w:val="023A53E1E90943FAB4361502F176FE7B"/>
  </w:style>
  <w:style w:type="paragraph" w:customStyle="1" w:styleId="9B45AD3A5C7644D8A247151BE9554B6E">
    <w:name w:val="9B45AD3A5C7644D8A247151BE9554B6E"/>
  </w:style>
  <w:style w:type="paragraph" w:customStyle="1" w:styleId="26D3FA6DE7A843CB96C3E6C5336E9B61">
    <w:name w:val="26D3FA6DE7A843CB96C3E6C5336E9B61"/>
  </w:style>
  <w:style w:type="paragraph" w:customStyle="1" w:styleId="EEE24C9393484414B1842C5216E7D588">
    <w:name w:val="EEE24C9393484414B1842C5216E7D588"/>
  </w:style>
  <w:style w:type="paragraph" w:customStyle="1" w:styleId="5AD5BF6F80644D1D80415E05D160253D">
    <w:name w:val="5AD5BF6F80644D1D80415E05D160253D"/>
  </w:style>
  <w:style w:type="paragraph" w:customStyle="1" w:styleId="3F1E410AB8954CE88E95010953489F4D">
    <w:name w:val="3F1E410AB8954CE88E95010953489F4D"/>
  </w:style>
  <w:style w:type="paragraph" w:customStyle="1" w:styleId="924AEDA0951B4C429A53E44CCB2E5568">
    <w:name w:val="924AEDA0951B4C429A53E44CCB2E5568"/>
  </w:style>
  <w:style w:type="paragraph" w:customStyle="1" w:styleId="3BC3376FEB4B447A95CC86729AB58E68">
    <w:name w:val="3BC3376FEB4B447A95CC86729AB58E68"/>
  </w:style>
  <w:style w:type="paragraph" w:customStyle="1" w:styleId="E05495A34D794B8894A815A2AD1F25D8">
    <w:name w:val="E05495A34D794B8894A815A2AD1F25D8"/>
  </w:style>
  <w:style w:type="paragraph" w:customStyle="1" w:styleId="33A0AC3AB61B49789482197C69A77AEC">
    <w:name w:val="33A0AC3AB61B49789482197C69A77AEC"/>
  </w:style>
  <w:style w:type="paragraph" w:customStyle="1" w:styleId="F4F400A8C4054FF4819F35EC2BB5C901">
    <w:name w:val="F4F400A8C4054FF4819F35EC2BB5C901"/>
  </w:style>
  <w:style w:type="paragraph" w:customStyle="1" w:styleId="DACCE7726F284C9DA0AA6D194552CF8E">
    <w:name w:val="DACCE7726F284C9DA0AA6D194552CF8E"/>
  </w:style>
  <w:style w:type="paragraph" w:customStyle="1" w:styleId="078E1EE2BC9B4FDCB6AFA06EF0AD6377">
    <w:name w:val="078E1EE2BC9B4FDCB6AFA06EF0AD6377"/>
  </w:style>
  <w:style w:type="paragraph" w:customStyle="1" w:styleId="E4D41984ABD14A25BD8DE6DDB377D569">
    <w:name w:val="E4D41984ABD14A25BD8DE6DDB377D569"/>
  </w:style>
  <w:style w:type="paragraph" w:customStyle="1" w:styleId="6116B31ECE1B4A409B2111DD61020FD4">
    <w:name w:val="6116B31ECE1B4A409B2111DD61020FD4"/>
  </w:style>
  <w:style w:type="paragraph" w:customStyle="1" w:styleId="501871F44FC04A23BA658ED74C395C02">
    <w:name w:val="501871F44FC04A23BA658ED74C395C02"/>
  </w:style>
  <w:style w:type="paragraph" w:customStyle="1" w:styleId="01ABD7C35AEF4E7BBECC14E8BF0C7CE0">
    <w:name w:val="01ABD7C35AEF4E7BBECC14E8BF0C7CE0"/>
  </w:style>
  <w:style w:type="paragraph" w:customStyle="1" w:styleId="301D4C96CC244C42ADD6E5EB42795468">
    <w:name w:val="301D4C96CC244C42ADD6E5EB42795468"/>
  </w:style>
  <w:style w:type="paragraph" w:customStyle="1" w:styleId="BD2155D551D445C5B0D2487FD957DC22">
    <w:name w:val="BD2155D551D445C5B0D2487FD957DC22"/>
  </w:style>
  <w:style w:type="paragraph" w:customStyle="1" w:styleId="782CB313F80C41EBB1FA215A33B38F1B">
    <w:name w:val="782CB313F80C41EBB1FA215A33B38F1B"/>
  </w:style>
  <w:style w:type="paragraph" w:customStyle="1" w:styleId="82756B550E7E4D99A3C4D9D5A3FC4570">
    <w:name w:val="82756B550E7E4D99A3C4D9D5A3FC4570"/>
  </w:style>
  <w:style w:type="paragraph" w:customStyle="1" w:styleId="31A60CFFB75347C7B4AAF3F8D89DF2A4">
    <w:name w:val="31A60CFFB75347C7B4AAF3F8D89DF2A4"/>
  </w:style>
  <w:style w:type="character" w:customStyle="1" w:styleId="Nadpis2Char">
    <w:name w:val="Nadpis 2 Char"/>
    <w:basedOn w:val="Standardnpsmoodstavce"/>
    <w:link w:val="Nadpis2"/>
    <w:uiPriority w:val="9"/>
    <w:rsid w:val="007513FB"/>
    <w:rPr>
      <w:rFonts w:asciiTheme="majorHAnsi" w:eastAsiaTheme="majorEastAsia" w:hAnsiTheme="majorHAnsi" w:cstheme="majorBidi"/>
      <w:b/>
      <w:bCs/>
      <w:caps/>
      <w:szCs w:val="26"/>
      <w:lang w:val="cs-CZ" w:eastAsia="ja-JP"/>
    </w:rPr>
  </w:style>
  <w:style w:type="paragraph" w:customStyle="1" w:styleId="3E3CCC5FDB114543841DD16E13D68910">
    <w:name w:val="3E3CCC5FDB114543841DD16E13D68910"/>
  </w:style>
  <w:style w:type="paragraph" w:customStyle="1" w:styleId="5C90F61EA1B94ABA8258B1708C7EEB7C">
    <w:name w:val="5C90F61EA1B94ABA8258B1708C7EEB7C"/>
    <w:rsid w:val="007513FB"/>
    <w:rPr>
      <w:lang w:val="cs-CZ" w:eastAsia="cs-CZ"/>
    </w:rPr>
  </w:style>
  <w:style w:type="paragraph" w:customStyle="1" w:styleId="977405A421434897BDB2E6963F2AD808">
    <w:name w:val="977405A421434897BDB2E6963F2AD808"/>
    <w:rsid w:val="007513FB"/>
    <w:rPr>
      <w:lang w:val="cs-CZ" w:eastAsia="cs-CZ"/>
    </w:rPr>
  </w:style>
  <w:style w:type="paragraph" w:customStyle="1" w:styleId="BAFF9BC5BE3E4431B3777692A08B852C">
    <w:name w:val="BAFF9BC5BE3E4431B3777692A08B852C"/>
    <w:rsid w:val="007513FB"/>
    <w:rPr>
      <w:lang w:val="cs-CZ" w:eastAsia="cs-CZ"/>
    </w:rPr>
  </w:style>
  <w:style w:type="paragraph" w:customStyle="1" w:styleId="F00A1E8FB395494FB050CCCA6429EA91">
    <w:name w:val="F00A1E8FB395494FB050CCCA6429EA91"/>
    <w:rsid w:val="007513FB"/>
    <w:rPr>
      <w:lang w:val="cs-CZ" w:eastAsia="cs-CZ"/>
    </w:rPr>
  </w:style>
  <w:style w:type="paragraph" w:customStyle="1" w:styleId="B4F873A337A143EBABFFE46ECA07AFF5">
    <w:name w:val="B4F873A337A143EBABFFE46ECA07AFF5"/>
    <w:rsid w:val="007513FB"/>
    <w:rPr>
      <w:lang w:val="cs-CZ" w:eastAsia="cs-CZ"/>
    </w:rPr>
  </w:style>
  <w:style w:type="paragraph" w:customStyle="1" w:styleId="1C8EBEF671AC477F990C06991CE47ABD">
    <w:name w:val="1C8EBEF671AC477F990C06991CE47ABD"/>
    <w:rsid w:val="007513FB"/>
    <w:rPr>
      <w:lang w:val="cs-CZ" w:eastAsia="cs-CZ"/>
    </w:rPr>
  </w:style>
  <w:style w:type="paragraph" w:customStyle="1" w:styleId="C98F07DB1C934483AFA23C82F48329B3">
    <w:name w:val="C98F07DB1C934483AFA23C82F48329B3"/>
    <w:rsid w:val="007513FB"/>
    <w:rPr>
      <w:lang w:val="cs-CZ" w:eastAsia="cs-CZ"/>
    </w:rPr>
  </w:style>
  <w:style w:type="paragraph" w:customStyle="1" w:styleId="C47A8A91F0AB4C0F85F79EA5E94655E8">
    <w:name w:val="C47A8A91F0AB4C0F85F79EA5E94655E8"/>
    <w:rsid w:val="007513FB"/>
    <w:rPr>
      <w:lang w:val="cs-CZ" w:eastAsia="cs-CZ"/>
    </w:rPr>
  </w:style>
  <w:style w:type="paragraph" w:customStyle="1" w:styleId="3FF909E2AA644BC296B66C6EC27A7446">
    <w:name w:val="3FF909E2AA644BC296B66C6EC27A7446"/>
    <w:rsid w:val="007513FB"/>
    <w:rPr>
      <w:lang w:val="cs-CZ" w:eastAsia="cs-CZ"/>
    </w:rPr>
  </w:style>
  <w:style w:type="paragraph" w:customStyle="1" w:styleId="9011BB7449E74A2282AB6915CCBDDB75">
    <w:name w:val="9011BB7449E74A2282AB6915CCBDDB75"/>
    <w:rsid w:val="007513FB"/>
    <w:rPr>
      <w:lang w:val="cs-CZ" w:eastAsia="cs-CZ"/>
    </w:rPr>
  </w:style>
  <w:style w:type="paragraph" w:customStyle="1" w:styleId="A546B77C578D4001AE74515BD2C92B89">
    <w:name w:val="A546B77C578D4001AE74515BD2C92B89"/>
    <w:rsid w:val="007513FB"/>
    <w:rPr>
      <w:lang w:val="cs-CZ" w:eastAsia="cs-CZ"/>
    </w:rPr>
  </w:style>
  <w:style w:type="paragraph" w:customStyle="1" w:styleId="00AD5EA255974092A94B7AD6DEE5413B">
    <w:name w:val="00AD5EA255974092A94B7AD6DEE5413B"/>
    <w:rsid w:val="007513FB"/>
    <w:rPr>
      <w:lang w:val="cs-CZ" w:eastAsia="cs-CZ"/>
    </w:rPr>
  </w:style>
  <w:style w:type="paragraph" w:customStyle="1" w:styleId="81267D24637D43578E17059D029C1BAA">
    <w:name w:val="81267D24637D43578E17059D029C1BAA"/>
    <w:rsid w:val="007513FB"/>
    <w:rPr>
      <w:lang w:val="cs-CZ" w:eastAsia="cs-CZ"/>
    </w:rPr>
  </w:style>
  <w:style w:type="paragraph" w:customStyle="1" w:styleId="F040371DC5184099B23CC5FFC082AF97">
    <w:name w:val="F040371DC5184099B23CC5FFC082AF97"/>
    <w:rsid w:val="007513FB"/>
    <w:rPr>
      <w:lang w:val="cs-CZ" w:eastAsia="cs-CZ"/>
    </w:rPr>
  </w:style>
  <w:style w:type="paragraph" w:customStyle="1" w:styleId="A819F412489849288B8CBB9BD141A3D0">
    <w:name w:val="A819F412489849288B8CBB9BD141A3D0"/>
    <w:rsid w:val="007513FB"/>
    <w:rPr>
      <w:lang w:val="cs-CZ" w:eastAsia="cs-CZ"/>
    </w:rPr>
  </w:style>
  <w:style w:type="paragraph" w:customStyle="1" w:styleId="3467A6A840404FEF91F75A7FA4F96EB9">
    <w:name w:val="3467A6A840404FEF91F75A7FA4F96EB9"/>
    <w:rsid w:val="007513FB"/>
    <w:rPr>
      <w:lang w:val="cs-CZ" w:eastAsia="cs-CZ"/>
    </w:rPr>
  </w:style>
  <w:style w:type="paragraph" w:customStyle="1" w:styleId="892E4E73454E49668B205886A4BF3F02">
    <w:name w:val="892E4E73454E49668B205886A4BF3F02"/>
    <w:rsid w:val="007513FB"/>
    <w:rPr>
      <w:lang w:val="cs-CZ" w:eastAsia="cs-CZ"/>
    </w:rPr>
  </w:style>
  <w:style w:type="paragraph" w:customStyle="1" w:styleId="0BDCFFCBA2944F0DAACC0388C0CB8497">
    <w:name w:val="0BDCFFCBA2944F0DAACC0388C0CB8497"/>
    <w:rsid w:val="007513FB"/>
    <w:rPr>
      <w:lang w:val="cs-CZ" w:eastAsia="cs-CZ"/>
    </w:rPr>
  </w:style>
  <w:style w:type="paragraph" w:customStyle="1" w:styleId="A4B7B3AF33144C56A27050F9A9183340">
    <w:name w:val="A4B7B3AF33144C56A27050F9A9183340"/>
    <w:rsid w:val="007513FB"/>
    <w:rPr>
      <w:lang w:val="cs-CZ" w:eastAsia="cs-CZ"/>
    </w:rPr>
  </w:style>
  <w:style w:type="paragraph" w:customStyle="1" w:styleId="1C379733948B4157AED3C5543B088D1E">
    <w:name w:val="1C379733948B4157AED3C5543B088D1E"/>
    <w:rsid w:val="007513FB"/>
    <w:rPr>
      <w:lang w:val="cs-CZ" w:eastAsia="cs-CZ"/>
    </w:rPr>
  </w:style>
  <w:style w:type="paragraph" w:customStyle="1" w:styleId="E75BAADB236D4F40A14EF29122D46B61">
    <w:name w:val="E75BAADB236D4F40A14EF29122D46B61"/>
    <w:rsid w:val="007513FB"/>
    <w:rPr>
      <w:lang w:val="cs-CZ" w:eastAsia="cs-CZ"/>
    </w:rPr>
  </w:style>
  <w:style w:type="paragraph" w:customStyle="1" w:styleId="45B123558A7D41EAA365B73F838BBC35">
    <w:name w:val="45B123558A7D41EAA365B73F838BBC35"/>
    <w:rsid w:val="007513FB"/>
    <w:rPr>
      <w:lang w:val="cs-CZ" w:eastAsia="cs-CZ"/>
    </w:rPr>
  </w:style>
  <w:style w:type="paragraph" w:customStyle="1" w:styleId="A18F5942DF18435FBC6EE39346B8C577">
    <w:name w:val="A18F5942DF18435FBC6EE39346B8C577"/>
    <w:rsid w:val="007513FB"/>
    <w:rPr>
      <w:lang w:val="cs-CZ" w:eastAsia="cs-CZ"/>
    </w:rPr>
  </w:style>
  <w:style w:type="paragraph" w:customStyle="1" w:styleId="AB5BED65FE61405ABAD32578E087BDC7">
    <w:name w:val="AB5BED65FE61405ABAD32578E087BDC7"/>
    <w:rsid w:val="007513FB"/>
    <w:rPr>
      <w:lang w:val="cs-CZ" w:eastAsia="cs-CZ"/>
    </w:rPr>
  </w:style>
  <w:style w:type="paragraph" w:customStyle="1" w:styleId="C6C61A6A99264728BF9625533DD21769">
    <w:name w:val="C6C61A6A99264728BF9625533DD21769"/>
    <w:rsid w:val="007513FB"/>
    <w:rPr>
      <w:lang w:val="cs-CZ" w:eastAsia="cs-CZ"/>
    </w:rPr>
  </w:style>
  <w:style w:type="paragraph" w:customStyle="1" w:styleId="63B7D03A4B6942499FB21ABC843D5776">
    <w:name w:val="63B7D03A4B6942499FB21ABC843D5776"/>
    <w:rsid w:val="007513FB"/>
    <w:rPr>
      <w:lang w:val="cs-CZ" w:eastAsia="cs-CZ"/>
    </w:rPr>
  </w:style>
  <w:style w:type="paragraph" w:customStyle="1" w:styleId="9ED3BED04FC14589A2681DDB1FD960F1">
    <w:name w:val="9ED3BED04FC14589A2681DDB1FD960F1"/>
    <w:rsid w:val="007513FB"/>
    <w:rPr>
      <w:lang w:val="cs-CZ" w:eastAsia="cs-CZ"/>
    </w:rPr>
  </w:style>
  <w:style w:type="paragraph" w:customStyle="1" w:styleId="1B79F0CEED174D42B355F3CA927CF1A0">
    <w:name w:val="1B79F0CEED174D42B355F3CA927CF1A0"/>
    <w:rsid w:val="007513FB"/>
    <w:rPr>
      <w:lang w:val="cs-CZ" w:eastAsia="cs-CZ"/>
    </w:rPr>
  </w:style>
  <w:style w:type="paragraph" w:customStyle="1" w:styleId="1F2DB844E3B24CEB8B7A6381714E6B05">
    <w:name w:val="1F2DB844E3B24CEB8B7A6381714E6B05"/>
    <w:rsid w:val="007513FB"/>
    <w:rPr>
      <w:lang w:val="cs-CZ" w:eastAsia="cs-CZ"/>
    </w:rPr>
  </w:style>
  <w:style w:type="paragraph" w:customStyle="1" w:styleId="C7015391A3BF46F7A3B395A0C2F21771">
    <w:name w:val="C7015391A3BF46F7A3B395A0C2F21771"/>
    <w:rsid w:val="007513FB"/>
    <w:rPr>
      <w:lang w:val="cs-CZ" w:eastAsia="cs-CZ"/>
    </w:rPr>
  </w:style>
  <w:style w:type="paragraph" w:customStyle="1" w:styleId="C2074710DBB5415FB750960E3F2372F5">
    <w:name w:val="C2074710DBB5415FB750960E3F2372F5"/>
    <w:rsid w:val="007513FB"/>
    <w:rPr>
      <w:lang w:val="cs-CZ" w:eastAsia="cs-CZ"/>
    </w:rPr>
  </w:style>
  <w:style w:type="paragraph" w:customStyle="1" w:styleId="19788E5AC577430790C3C8520551EB41">
    <w:name w:val="19788E5AC577430790C3C8520551EB41"/>
    <w:rsid w:val="007513FB"/>
    <w:rPr>
      <w:lang w:val="cs-CZ" w:eastAsia="cs-CZ"/>
    </w:rPr>
  </w:style>
  <w:style w:type="paragraph" w:customStyle="1" w:styleId="F5EBC8D115DE4766A3DCEF966F464736">
    <w:name w:val="F5EBC8D115DE4766A3DCEF966F464736"/>
    <w:rsid w:val="007513FB"/>
    <w:rPr>
      <w:lang w:val="cs-CZ" w:eastAsia="cs-CZ"/>
    </w:rPr>
  </w:style>
  <w:style w:type="paragraph" w:customStyle="1" w:styleId="03A835FE7038438CBD34A882A78E96DE">
    <w:name w:val="03A835FE7038438CBD34A882A78E96DE"/>
    <w:rsid w:val="007513FB"/>
    <w:rPr>
      <w:lang w:val="cs-CZ" w:eastAsia="cs-CZ"/>
    </w:rPr>
  </w:style>
  <w:style w:type="paragraph" w:customStyle="1" w:styleId="6A841D9B450C4BD39BD3EA3074D261AE">
    <w:name w:val="6A841D9B450C4BD39BD3EA3074D261AE"/>
    <w:rsid w:val="007513FB"/>
    <w:rPr>
      <w:lang w:val="cs-CZ" w:eastAsia="cs-CZ"/>
    </w:rPr>
  </w:style>
  <w:style w:type="paragraph" w:customStyle="1" w:styleId="463D0A3BDC694AF7956CB37F4B48C570">
    <w:name w:val="463D0A3BDC694AF7956CB37F4B48C570"/>
    <w:rsid w:val="007513FB"/>
    <w:rPr>
      <w:lang w:val="cs-CZ" w:eastAsia="cs-CZ"/>
    </w:rPr>
  </w:style>
  <w:style w:type="paragraph" w:customStyle="1" w:styleId="13A539A3721A4F66847FC7BD0DC2DA05">
    <w:name w:val="13A539A3721A4F66847FC7BD0DC2DA05"/>
    <w:rsid w:val="007513FB"/>
    <w:rPr>
      <w:lang w:val="cs-CZ" w:eastAsia="cs-CZ"/>
    </w:rPr>
  </w:style>
  <w:style w:type="paragraph" w:customStyle="1" w:styleId="67D2D0E6BB484A63831F8EEF444D0E15">
    <w:name w:val="67D2D0E6BB484A63831F8EEF444D0E15"/>
    <w:rsid w:val="007513FB"/>
    <w:rPr>
      <w:lang w:val="cs-CZ" w:eastAsia="cs-CZ"/>
    </w:rPr>
  </w:style>
  <w:style w:type="paragraph" w:customStyle="1" w:styleId="6E686A829188490287B9D4A62DA08D18">
    <w:name w:val="6E686A829188490287B9D4A62DA08D18"/>
    <w:rsid w:val="007513FB"/>
    <w:rPr>
      <w:lang w:val="cs-CZ" w:eastAsia="cs-CZ"/>
    </w:rPr>
  </w:style>
  <w:style w:type="paragraph" w:customStyle="1" w:styleId="36CE711F1C034070BD818A3A9DCCDA1F">
    <w:name w:val="36CE711F1C034070BD818A3A9DCCDA1F"/>
    <w:rsid w:val="007513FB"/>
    <w:rPr>
      <w:lang w:val="cs-CZ" w:eastAsia="cs-CZ"/>
    </w:rPr>
  </w:style>
  <w:style w:type="paragraph" w:customStyle="1" w:styleId="EFEB849526E147D5875F73DE7790F970">
    <w:name w:val="EFEB849526E147D5875F73DE7790F970"/>
    <w:rsid w:val="007513FB"/>
    <w:rPr>
      <w:lang w:val="cs-CZ" w:eastAsia="cs-CZ"/>
    </w:rPr>
  </w:style>
  <w:style w:type="paragraph" w:customStyle="1" w:styleId="AC5C897A377445708CA8403A9AC948F5">
    <w:name w:val="AC5C897A377445708CA8403A9AC948F5"/>
    <w:rsid w:val="007513FB"/>
    <w:rPr>
      <w:lang w:val="cs-CZ" w:eastAsia="cs-CZ"/>
    </w:rPr>
  </w:style>
  <w:style w:type="paragraph" w:customStyle="1" w:styleId="F2142575D23241E9BCD4F0050BDC4B11">
    <w:name w:val="F2142575D23241E9BCD4F0050BDC4B11"/>
    <w:rsid w:val="007513FB"/>
    <w:rPr>
      <w:lang w:val="cs-CZ" w:eastAsia="cs-CZ"/>
    </w:rPr>
  </w:style>
  <w:style w:type="paragraph" w:customStyle="1" w:styleId="205CAC28DB4A43459B4AA7A69D54EF33">
    <w:name w:val="205CAC28DB4A43459B4AA7A69D54EF33"/>
    <w:rsid w:val="007513FB"/>
    <w:rPr>
      <w:lang w:val="cs-CZ" w:eastAsia="cs-CZ"/>
    </w:rPr>
  </w:style>
  <w:style w:type="paragraph" w:customStyle="1" w:styleId="5B27102B293D43AA88BB2088531FECA4">
    <w:name w:val="5B27102B293D43AA88BB2088531FECA4"/>
    <w:rsid w:val="007513FB"/>
    <w:rPr>
      <w:lang w:val="cs-CZ" w:eastAsia="cs-CZ"/>
    </w:rPr>
  </w:style>
  <w:style w:type="paragraph" w:customStyle="1" w:styleId="A7C18FCC11B34764A1AEE7E243FCA993">
    <w:name w:val="A7C18FCC11B34764A1AEE7E243FCA993"/>
    <w:rsid w:val="007513FB"/>
    <w:rPr>
      <w:lang w:val="cs-CZ" w:eastAsia="cs-CZ"/>
    </w:rPr>
  </w:style>
  <w:style w:type="paragraph" w:customStyle="1" w:styleId="1758BBB6F39F493CB0E2439B0B9F0782">
    <w:name w:val="1758BBB6F39F493CB0E2439B0B9F0782"/>
    <w:rsid w:val="007513FB"/>
    <w:rPr>
      <w:lang w:val="cs-CZ" w:eastAsia="cs-CZ"/>
    </w:rPr>
  </w:style>
  <w:style w:type="paragraph" w:customStyle="1" w:styleId="83B1FCFC61864E6D8021B26753099546">
    <w:name w:val="83B1FCFC61864E6D8021B26753099546"/>
    <w:rsid w:val="007513FB"/>
    <w:rPr>
      <w:lang w:val="cs-CZ" w:eastAsia="cs-CZ"/>
    </w:rPr>
  </w:style>
  <w:style w:type="paragraph" w:customStyle="1" w:styleId="B1CE74F2C26145E0B3C510D35C485D09">
    <w:name w:val="B1CE74F2C26145E0B3C510D35C485D09"/>
    <w:rsid w:val="007513FB"/>
    <w:rPr>
      <w:lang w:val="cs-CZ" w:eastAsia="cs-CZ"/>
    </w:rPr>
  </w:style>
  <w:style w:type="paragraph" w:customStyle="1" w:styleId="9606965DFD0A41BD83FB1F97F5C12685">
    <w:name w:val="9606965DFD0A41BD83FB1F97F5C12685"/>
    <w:rsid w:val="007513FB"/>
    <w:rPr>
      <w:lang w:val="cs-CZ" w:eastAsia="cs-CZ"/>
    </w:rPr>
  </w:style>
  <w:style w:type="paragraph" w:customStyle="1" w:styleId="3049613DCC75436D8CC94B2BB59A62DD">
    <w:name w:val="3049613DCC75436D8CC94B2BB59A62DD"/>
    <w:rsid w:val="007513FB"/>
    <w:rPr>
      <w:lang w:val="cs-CZ" w:eastAsia="cs-CZ"/>
    </w:rPr>
  </w:style>
  <w:style w:type="paragraph" w:customStyle="1" w:styleId="A292010F9A8C4B09808B98AA981C07E9">
    <w:name w:val="A292010F9A8C4B09808B98AA981C07E9"/>
    <w:rsid w:val="007513FB"/>
    <w:rPr>
      <w:lang w:val="cs-CZ" w:eastAsia="cs-CZ"/>
    </w:rPr>
  </w:style>
  <w:style w:type="paragraph" w:customStyle="1" w:styleId="1BDD9B1FFD3645458449CFE5F55BBDC1">
    <w:name w:val="1BDD9B1FFD3645458449CFE5F55BBDC1"/>
    <w:rsid w:val="007513FB"/>
    <w:rPr>
      <w:lang w:val="cs-CZ" w:eastAsia="cs-CZ"/>
    </w:rPr>
  </w:style>
  <w:style w:type="paragraph" w:customStyle="1" w:styleId="C75DECD3BF654E078A85099921877C76">
    <w:name w:val="C75DECD3BF654E078A85099921877C76"/>
    <w:rsid w:val="007513FB"/>
    <w:rPr>
      <w:lang w:val="cs-CZ" w:eastAsia="cs-CZ"/>
    </w:rPr>
  </w:style>
  <w:style w:type="paragraph" w:customStyle="1" w:styleId="A2C6C248144A453696B51E953553726B">
    <w:name w:val="A2C6C248144A453696B51E953553726B"/>
    <w:rsid w:val="007513FB"/>
    <w:rPr>
      <w:lang w:val="cs-CZ" w:eastAsia="cs-CZ"/>
    </w:rPr>
  </w:style>
  <w:style w:type="paragraph" w:customStyle="1" w:styleId="A3B0834592A84A85A8510E7972E3C652">
    <w:name w:val="A3B0834592A84A85A8510E7972E3C652"/>
    <w:rsid w:val="007513FB"/>
    <w:rPr>
      <w:lang w:val="cs-CZ" w:eastAsia="cs-CZ"/>
    </w:rPr>
  </w:style>
  <w:style w:type="paragraph" w:customStyle="1" w:styleId="D7C0AC7E9EB94D85BAF5CFE08CBF3467">
    <w:name w:val="D7C0AC7E9EB94D85BAF5CFE08CBF3467"/>
    <w:rsid w:val="007513FB"/>
    <w:rPr>
      <w:lang w:val="cs-CZ" w:eastAsia="cs-CZ"/>
    </w:rPr>
  </w:style>
  <w:style w:type="paragraph" w:customStyle="1" w:styleId="A4253C479EB4481C84E2D593995383A6">
    <w:name w:val="A4253C479EB4481C84E2D593995383A6"/>
    <w:rsid w:val="007513FB"/>
    <w:rPr>
      <w:lang w:val="cs-CZ" w:eastAsia="cs-CZ"/>
    </w:rPr>
  </w:style>
  <w:style w:type="paragraph" w:customStyle="1" w:styleId="32B9AE302793445A823999814E6841C0">
    <w:name w:val="32B9AE302793445A823999814E6841C0"/>
    <w:rsid w:val="007513FB"/>
    <w:rPr>
      <w:lang w:val="cs-CZ" w:eastAsia="cs-CZ"/>
    </w:rPr>
  </w:style>
  <w:style w:type="paragraph" w:customStyle="1" w:styleId="C3240D304F064225AFC770B3F69FA4BD">
    <w:name w:val="C3240D304F064225AFC770B3F69FA4BD"/>
    <w:rsid w:val="007513FB"/>
    <w:rPr>
      <w:lang w:val="cs-CZ" w:eastAsia="cs-CZ"/>
    </w:rPr>
  </w:style>
  <w:style w:type="paragraph" w:customStyle="1" w:styleId="49C809EF32984A2BBC2F8708021DF2F4">
    <w:name w:val="49C809EF32984A2BBC2F8708021DF2F4"/>
    <w:rsid w:val="007513FB"/>
    <w:rPr>
      <w:lang w:val="cs-CZ" w:eastAsia="cs-CZ"/>
    </w:rPr>
  </w:style>
  <w:style w:type="paragraph" w:customStyle="1" w:styleId="5A79F113A8774363B8D20FE8D3343795">
    <w:name w:val="5A79F113A8774363B8D20FE8D3343795"/>
    <w:rsid w:val="007513FB"/>
    <w:rPr>
      <w:lang w:val="cs-CZ" w:eastAsia="cs-CZ"/>
    </w:rPr>
  </w:style>
  <w:style w:type="paragraph" w:customStyle="1" w:styleId="27C4DF4A9FCD48E8BBF61E04D42FCE78">
    <w:name w:val="27C4DF4A9FCD48E8BBF61E04D42FCE78"/>
    <w:rsid w:val="007513FB"/>
    <w:rPr>
      <w:lang w:val="cs-CZ" w:eastAsia="cs-CZ"/>
    </w:rPr>
  </w:style>
  <w:style w:type="paragraph" w:customStyle="1" w:styleId="DEE155A75C674C65AE29B23BD4E4D7E0">
    <w:name w:val="DEE155A75C674C65AE29B23BD4E4D7E0"/>
    <w:rsid w:val="007513FB"/>
    <w:rPr>
      <w:lang w:val="cs-CZ" w:eastAsia="cs-CZ"/>
    </w:rPr>
  </w:style>
  <w:style w:type="paragraph" w:customStyle="1" w:styleId="C4433E74CF4148E4AA7DF71D7EB3A3E7">
    <w:name w:val="C4433E74CF4148E4AA7DF71D7EB3A3E7"/>
    <w:rsid w:val="007513FB"/>
    <w:rPr>
      <w:lang w:val="cs-CZ" w:eastAsia="cs-CZ"/>
    </w:rPr>
  </w:style>
  <w:style w:type="paragraph" w:customStyle="1" w:styleId="A4D08F7794E4413A90393A5A056A558B">
    <w:name w:val="A4D08F7794E4413A90393A5A056A558B"/>
    <w:rsid w:val="007513FB"/>
    <w:rPr>
      <w:lang w:val="cs-CZ" w:eastAsia="cs-CZ"/>
    </w:rPr>
  </w:style>
  <w:style w:type="paragraph" w:customStyle="1" w:styleId="7A55F87B420942F5989E10601B73CE70">
    <w:name w:val="7A55F87B420942F5989E10601B73CE70"/>
    <w:rsid w:val="007513FB"/>
    <w:rPr>
      <w:lang w:val="cs-CZ" w:eastAsia="cs-CZ"/>
    </w:rPr>
  </w:style>
  <w:style w:type="paragraph" w:customStyle="1" w:styleId="4617B768266941FE8F077CA8AC2C594C">
    <w:name w:val="4617B768266941FE8F077CA8AC2C594C"/>
    <w:rsid w:val="007513FB"/>
    <w:rPr>
      <w:lang w:val="cs-CZ" w:eastAsia="cs-CZ"/>
    </w:rPr>
  </w:style>
  <w:style w:type="paragraph" w:customStyle="1" w:styleId="13B2EAF45715461A829DCB2C48904341">
    <w:name w:val="13B2EAF45715461A829DCB2C48904341"/>
    <w:rsid w:val="007513FB"/>
    <w:rPr>
      <w:lang w:val="cs-CZ" w:eastAsia="cs-CZ"/>
    </w:rPr>
  </w:style>
  <w:style w:type="paragraph" w:customStyle="1" w:styleId="3987C2D847514C31803DAA971E768B55">
    <w:name w:val="3987C2D847514C31803DAA971E768B55"/>
    <w:rsid w:val="007513FB"/>
    <w:rPr>
      <w:lang w:val="cs-CZ" w:eastAsia="cs-CZ"/>
    </w:rPr>
  </w:style>
  <w:style w:type="paragraph" w:customStyle="1" w:styleId="E82BC2018E184D48B44AA323848E97C8">
    <w:name w:val="E82BC2018E184D48B44AA323848E97C8"/>
    <w:rsid w:val="007513FB"/>
    <w:rPr>
      <w:lang w:val="cs-CZ" w:eastAsia="cs-CZ"/>
    </w:rPr>
  </w:style>
  <w:style w:type="paragraph" w:customStyle="1" w:styleId="317221FF5E714E4FB8A4E33BA8B337E7">
    <w:name w:val="317221FF5E714E4FB8A4E33BA8B337E7"/>
    <w:rsid w:val="007513FB"/>
    <w:rPr>
      <w:lang w:val="cs-CZ" w:eastAsia="cs-CZ"/>
    </w:rPr>
  </w:style>
  <w:style w:type="paragraph" w:customStyle="1" w:styleId="9D32FA65F4974AC09B19290BA01F81AA">
    <w:name w:val="9D32FA65F4974AC09B19290BA01F81AA"/>
    <w:rsid w:val="007513FB"/>
    <w:rPr>
      <w:lang w:val="cs-CZ" w:eastAsia="cs-CZ"/>
    </w:rPr>
  </w:style>
  <w:style w:type="paragraph" w:customStyle="1" w:styleId="DF0BE24B65A04AF3999C034938AA50FE">
    <w:name w:val="DF0BE24B65A04AF3999C034938AA50FE"/>
    <w:rsid w:val="007513FB"/>
    <w:rPr>
      <w:lang w:val="cs-CZ" w:eastAsia="cs-CZ"/>
    </w:rPr>
  </w:style>
  <w:style w:type="paragraph" w:customStyle="1" w:styleId="91EC3B14E7484A43BE6043F671262BEA">
    <w:name w:val="91EC3B14E7484A43BE6043F671262BEA"/>
    <w:rsid w:val="007513FB"/>
    <w:rPr>
      <w:lang w:val="cs-CZ" w:eastAsia="cs-CZ"/>
    </w:rPr>
  </w:style>
  <w:style w:type="paragraph" w:customStyle="1" w:styleId="260B2B6A54DE4BDBA2293D6E3A364627">
    <w:name w:val="260B2B6A54DE4BDBA2293D6E3A364627"/>
    <w:rsid w:val="007513FB"/>
    <w:rPr>
      <w:lang w:val="cs-CZ" w:eastAsia="cs-CZ"/>
    </w:rPr>
  </w:style>
  <w:style w:type="paragraph" w:customStyle="1" w:styleId="49B29FFC9A3349159B55B8DE6E8D6677">
    <w:name w:val="49B29FFC9A3349159B55B8DE6E8D6677"/>
    <w:rsid w:val="007513FB"/>
    <w:rPr>
      <w:lang w:val="cs-CZ" w:eastAsia="cs-CZ"/>
    </w:rPr>
  </w:style>
  <w:style w:type="paragraph" w:customStyle="1" w:styleId="5C3B30A3697D455FA667ECCA671C0D5F">
    <w:name w:val="5C3B30A3697D455FA667ECCA671C0D5F"/>
    <w:rsid w:val="007513FB"/>
    <w:rPr>
      <w:lang w:val="cs-CZ" w:eastAsia="cs-CZ"/>
    </w:rPr>
  </w:style>
  <w:style w:type="paragraph" w:customStyle="1" w:styleId="8DED6D0C7CB649099F49DC55AE80C880">
    <w:name w:val="8DED6D0C7CB649099F49DC55AE80C880"/>
    <w:rsid w:val="007513FB"/>
    <w:rPr>
      <w:lang w:val="cs-CZ" w:eastAsia="cs-CZ"/>
    </w:rPr>
  </w:style>
  <w:style w:type="paragraph" w:customStyle="1" w:styleId="31F9F601B7314835B671D53AD65CB755">
    <w:name w:val="31F9F601B7314835B671D53AD65CB755"/>
    <w:rsid w:val="007513FB"/>
    <w:rPr>
      <w:lang w:val="cs-CZ" w:eastAsia="cs-CZ"/>
    </w:rPr>
  </w:style>
  <w:style w:type="paragraph" w:customStyle="1" w:styleId="5BBF4158577C4E5CBB455C1D087ECDEC">
    <w:name w:val="5BBF4158577C4E5CBB455C1D087ECDEC"/>
    <w:rsid w:val="007513FB"/>
    <w:rPr>
      <w:lang w:val="cs-CZ" w:eastAsia="cs-CZ"/>
    </w:rPr>
  </w:style>
  <w:style w:type="paragraph" w:customStyle="1" w:styleId="17AA113E880A4E56A94142DC52C471C4">
    <w:name w:val="17AA113E880A4E56A94142DC52C471C4"/>
    <w:rsid w:val="007513FB"/>
    <w:rPr>
      <w:lang w:val="cs-CZ" w:eastAsia="cs-CZ"/>
    </w:rPr>
  </w:style>
  <w:style w:type="paragraph" w:customStyle="1" w:styleId="A452598341664972B8DB1B6783D39F31">
    <w:name w:val="A452598341664972B8DB1B6783D39F31"/>
    <w:rsid w:val="007513FB"/>
    <w:rPr>
      <w:lang w:val="cs-CZ" w:eastAsia="cs-CZ"/>
    </w:rPr>
  </w:style>
  <w:style w:type="paragraph" w:customStyle="1" w:styleId="A47F391628D94434A2D06692CEE08D4F">
    <w:name w:val="A47F391628D94434A2D06692CEE08D4F"/>
    <w:rsid w:val="007513FB"/>
    <w:rPr>
      <w:lang w:val="cs-CZ" w:eastAsia="cs-CZ"/>
    </w:rPr>
  </w:style>
  <w:style w:type="paragraph" w:customStyle="1" w:styleId="E8EC8E38343342B282CA02B442964ACD">
    <w:name w:val="E8EC8E38343342B282CA02B442964ACD"/>
    <w:rsid w:val="007513FB"/>
    <w:rPr>
      <w:lang w:val="cs-CZ" w:eastAsia="cs-CZ"/>
    </w:rPr>
  </w:style>
  <w:style w:type="paragraph" w:customStyle="1" w:styleId="24F1C2DA619A46489589EFE3AF99EE1E">
    <w:name w:val="24F1C2DA619A46489589EFE3AF99EE1E"/>
    <w:rsid w:val="007513FB"/>
    <w:rPr>
      <w:lang w:val="cs-CZ" w:eastAsia="cs-CZ"/>
    </w:rPr>
  </w:style>
  <w:style w:type="paragraph" w:customStyle="1" w:styleId="833292B0D2294A64B8C4B3719E637854">
    <w:name w:val="833292B0D2294A64B8C4B3719E637854"/>
    <w:rsid w:val="007513FB"/>
    <w:rPr>
      <w:lang w:val="cs-CZ" w:eastAsia="cs-CZ"/>
    </w:rPr>
  </w:style>
  <w:style w:type="paragraph" w:customStyle="1" w:styleId="66A1F1FEEE0E4A28AB33685F763F8122">
    <w:name w:val="66A1F1FEEE0E4A28AB33685F763F8122"/>
    <w:rsid w:val="007513FB"/>
    <w:rPr>
      <w:lang w:val="cs-CZ" w:eastAsia="cs-CZ"/>
    </w:rPr>
  </w:style>
  <w:style w:type="paragraph" w:customStyle="1" w:styleId="89CF78BBD3D6473F859D8CD3E00EAEB5">
    <w:name w:val="89CF78BBD3D6473F859D8CD3E00EAEB5"/>
    <w:rsid w:val="007513FB"/>
    <w:rPr>
      <w:lang w:val="cs-CZ" w:eastAsia="cs-CZ"/>
    </w:rPr>
  </w:style>
  <w:style w:type="paragraph" w:customStyle="1" w:styleId="5A5B9A6F1E3340A39E419DAC03459360">
    <w:name w:val="5A5B9A6F1E3340A39E419DAC03459360"/>
    <w:rsid w:val="007513FB"/>
    <w:rPr>
      <w:lang w:val="cs-CZ" w:eastAsia="cs-CZ"/>
    </w:rPr>
  </w:style>
  <w:style w:type="paragraph" w:customStyle="1" w:styleId="9C5870DFF3A44ECC9B5C86021D0197BC">
    <w:name w:val="9C5870DFF3A44ECC9B5C86021D0197BC"/>
    <w:rsid w:val="007513FB"/>
    <w:rPr>
      <w:lang w:val="cs-CZ" w:eastAsia="cs-CZ"/>
    </w:rPr>
  </w:style>
  <w:style w:type="paragraph" w:customStyle="1" w:styleId="7E5952FB84B648BAB50EC344E6A36BC6">
    <w:name w:val="7E5952FB84B648BAB50EC344E6A36BC6"/>
    <w:rsid w:val="007513FB"/>
    <w:rPr>
      <w:lang w:val="cs-CZ" w:eastAsia="cs-CZ"/>
    </w:rPr>
  </w:style>
  <w:style w:type="paragraph" w:customStyle="1" w:styleId="1E7AB563447443509AA6A8058F8F60CC">
    <w:name w:val="1E7AB563447443509AA6A8058F8F60CC"/>
    <w:rsid w:val="007513FB"/>
    <w:rPr>
      <w:lang w:val="cs-CZ" w:eastAsia="cs-CZ"/>
    </w:rPr>
  </w:style>
  <w:style w:type="paragraph" w:customStyle="1" w:styleId="93FF436BA54547EE8271A3C89A425458">
    <w:name w:val="93FF436BA54547EE8271A3C89A425458"/>
    <w:rsid w:val="007513FB"/>
    <w:rPr>
      <w:lang w:val="cs-CZ" w:eastAsia="cs-CZ"/>
    </w:rPr>
  </w:style>
  <w:style w:type="paragraph" w:customStyle="1" w:styleId="197319004EE4490AB0F584CBD97D72B8">
    <w:name w:val="197319004EE4490AB0F584CBD97D72B8"/>
    <w:rsid w:val="007513FB"/>
    <w:rPr>
      <w:lang w:val="cs-CZ" w:eastAsia="cs-CZ"/>
    </w:rPr>
  </w:style>
  <w:style w:type="paragraph" w:customStyle="1" w:styleId="14B8E8E698774D1D8B98B874EB6D6B68">
    <w:name w:val="14B8E8E698774D1D8B98B874EB6D6B68"/>
    <w:rsid w:val="007513FB"/>
    <w:rPr>
      <w:lang w:val="cs-CZ" w:eastAsia="cs-CZ"/>
    </w:rPr>
  </w:style>
  <w:style w:type="paragraph" w:customStyle="1" w:styleId="0EB4C6A8141B4EE6ABF5CE2817C81F21">
    <w:name w:val="0EB4C6A8141B4EE6ABF5CE2817C81F21"/>
    <w:rsid w:val="007513FB"/>
    <w:rPr>
      <w:lang w:val="cs-CZ" w:eastAsia="cs-CZ"/>
    </w:rPr>
  </w:style>
  <w:style w:type="paragraph" w:customStyle="1" w:styleId="8C984F51FAE54513837B4B85D4A7DFCD">
    <w:name w:val="8C984F51FAE54513837B4B85D4A7DFCD"/>
    <w:rsid w:val="007513FB"/>
    <w:rPr>
      <w:lang w:val="cs-CZ" w:eastAsia="cs-CZ"/>
    </w:rPr>
  </w:style>
  <w:style w:type="paragraph" w:customStyle="1" w:styleId="CB7218A6C8BD4B3CA8D6209BBCB8B642">
    <w:name w:val="CB7218A6C8BD4B3CA8D6209BBCB8B642"/>
    <w:rsid w:val="007513FB"/>
    <w:rPr>
      <w:lang w:val="cs-CZ" w:eastAsia="cs-CZ"/>
    </w:rPr>
  </w:style>
  <w:style w:type="paragraph" w:customStyle="1" w:styleId="39E9281862C3497A897D7FBA52A40DAB">
    <w:name w:val="39E9281862C3497A897D7FBA52A40DAB"/>
    <w:rsid w:val="007513FB"/>
    <w:rPr>
      <w:lang w:val="cs-CZ" w:eastAsia="cs-CZ"/>
    </w:rPr>
  </w:style>
  <w:style w:type="paragraph" w:customStyle="1" w:styleId="DF86C7E5D7CE4B69BA4569E62104BC8B">
    <w:name w:val="DF86C7E5D7CE4B69BA4569E62104BC8B"/>
    <w:rsid w:val="007513FB"/>
    <w:rPr>
      <w:lang w:val="cs-CZ" w:eastAsia="cs-CZ"/>
    </w:rPr>
  </w:style>
  <w:style w:type="paragraph" w:customStyle="1" w:styleId="04C17840A051400CBE2DFA60B45B466E">
    <w:name w:val="04C17840A051400CBE2DFA60B45B466E"/>
    <w:rsid w:val="007513FB"/>
    <w:rPr>
      <w:lang w:val="cs-CZ" w:eastAsia="cs-CZ"/>
    </w:rPr>
  </w:style>
  <w:style w:type="paragraph" w:customStyle="1" w:styleId="FBE434BB3D384F09912D766CBC21792F">
    <w:name w:val="FBE434BB3D384F09912D766CBC21792F"/>
    <w:rsid w:val="007513FB"/>
    <w:rPr>
      <w:lang w:val="cs-CZ" w:eastAsia="cs-CZ"/>
    </w:rPr>
  </w:style>
  <w:style w:type="paragraph" w:customStyle="1" w:styleId="0B0E1FE493D044F99F85DAE4E9409E14">
    <w:name w:val="0B0E1FE493D044F99F85DAE4E9409E14"/>
    <w:rsid w:val="007513FB"/>
    <w:rPr>
      <w:lang w:val="cs-CZ" w:eastAsia="cs-CZ"/>
    </w:rPr>
  </w:style>
  <w:style w:type="paragraph" w:customStyle="1" w:styleId="03841D9E7C91487E9762802FED6DE6B7">
    <w:name w:val="03841D9E7C91487E9762802FED6DE6B7"/>
    <w:rsid w:val="007513FB"/>
    <w:rPr>
      <w:lang w:val="cs-CZ" w:eastAsia="cs-CZ"/>
    </w:rPr>
  </w:style>
  <w:style w:type="paragraph" w:customStyle="1" w:styleId="92EAC63FD5804B11B2E500DDBCD90D17">
    <w:name w:val="92EAC63FD5804B11B2E500DDBCD90D17"/>
    <w:rsid w:val="007513FB"/>
    <w:rPr>
      <w:lang w:val="cs-CZ" w:eastAsia="cs-CZ"/>
    </w:rPr>
  </w:style>
  <w:style w:type="paragraph" w:customStyle="1" w:styleId="C15761EC7FD942EB9EF3E869C2E1D16E">
    <w:name w:val="C15761EC7FD942EB9EF3E869C2E1D16E"/>
    <w:rsid w:val="007513FB"/>
    <w:rPr>
      <w:lang w:val="cs-CZ" w:eastAsia="cs-CZ"/>
    </w:rPr>
  </w:style>
  <w:style w:type="paragraph" w:customStyle="1" w:styleId="48EC851DFA734833984504A3568B2DAA">
    <w:name w:val="48EC851DFA734833984504A3568B2DAA"/>
    <w:rsid w:val="007513FB"/>
    <w:rPr>
      <w:lang w:val="cs-CZ" w:eastAsia="cs-CZ"/>
    </w:rPr>
  </w:style>
  <w:style w:type="paragraph" w:customStyle="1" w:styleId="DB07F254B8C041FC87A9590586A2BCB8">
    <w:name w:val="DB07F254B8C041FC87A9590586A2BCB8"/>
    <w:rsid w:val="007513FB"/>
    <w:rPr>
      <w:lang w:val="cs-CZ" w:eastAsia="cs-CZ"/>
    </w:rPr>
  </w:style>
  <w:style w:type="paragraph" w:customStyle="1" w:styleId="2A1B3E5C1C64415EA897C2A24467B721">
    <w:name w:val="2A1B3E5C1C64415EA897C2A24467B721"/>
    <w:rsid w:val="007513FB"/>
    <w:rPr>
      <w:lang w:val="cs-CZ" w:eastAsia="cs-CZ"/>
    </w:rPr>
  </w:style>
  <w:style w:type="paragraph" w:customStyle="1" w:styleId="71BE3624F58046A3ACD6997C5A98ACA9">
    <w:name w:val="71BE3624F58046A3ACD6997C5A98ACA9"/>
    <w:rsid w:val="007513FB"/>
    <w:rPr>
      <w:lang w:val="cs-CZ" w:eastAsia="cs-CZ"/>
    </w:rPr>
  </w:style>
  <w:style w:type="paragraph" w:customStyle="1" w:styleId="80161C1DFA12410F9261511A08D0A024">
    <w:name w:val="80161C1DFA12410F9261511A08D0A024"/>
    <w:rsid w:val="007513FB"/>
    <w:rPr>
      <w:lang w:val="cs-CZ" w:eastAsia="cs-CZ"/>
    </w:rPr>
  </w:style>
  <w:style w:type="paragraph" w:customStyle="1" w:styleId="AE02B10D43524A27AEE6F1A3DCFF07F1">
    <w:name w:val="AE02B10D43524A27AEE6F1A3DCFF07F1"/>
    <w:rsid w:val="007513FB"/>
    <w:rPr>
      <w:lang w:val="cs-CZ" w:eastAsia="cs-CZ"/>
    </w:rPr>
  </w:style>
  <w:style w:type="paragraph" w:customStyle="1" w:styleId="032977091CF249BF8DD13626D3D26E7E">
    <w:name w:val="032977091CF249BF8DD13626D3D26E7E"/>
    <w:rsid w:val="007513FB"/>
    <w:rPr>
      <w:lang w:val="cs-CZ" w:eastAsia="cs-CZ"/>
    </w:rPr>
  </w:style>
  <w:style w:type="paragraph" w:customStyle="1" w:styleId="5159983989D24872BDD94F7C37283913">
    <w:name w:val="5159983989D24872BDD94F7C37283913"/>
    <w:rsid w:val="007513FB"/>
    <w:rPr>
      <w:lang w:val="cs-CZ" w:eastAsia="cs-CZ"/>
    </w:rPr>
  </w:style>
  <w:style w:type="paragraph" w:customStyle="1" w:styleId="0FD728C5ED8549D7894FF1A7071A17C3">
    <w:name w:val="0FD728C5ED8549D7894FF1A7071A17C3"/>
    <w:rsid w:val="007513FB"/>
    <w:rPr>
      <w:lang w:val="cs-CZ" w:eastAsia="cs-CZ"/>
    </w:rPr>
  </w:style>
  <w:style w:type="paragraph" w:customStyle="1" w:styleId="3DAB19E373AC4DA0AACCC4943D23AA52">
    <w:name w:val="3DAB19E373AC4DA0AACCC4943D23AA52"/>
    <w:rsid w:val="007513FB"/>
    <w:rPr>
      <w:lang w:val="cs-CZ" w:eastAsia="cs-CZ"/>
    </w:rPr>
  </w:style>
  <w:style w:type="paragraph" w:customStyle="1" w:styleId="45861CA6B3B846539A740AA952A092FD">
    <w:name w:val="45861CA6B3B846539A740AA952A092FD"/>
    <w:rPr>
      <w:lang w:val="cs-CZ" w:eastAsia="cs-CZ"/>
    </w:rPr>
  </w:style>
  <w:style w:type="paragraph" w:customStyle="1" w:styleId="BAF8F80C9B644A56B87D9FE90970D008">
    <w:name w:val="BAF8F80C9B644A56B87D9FE90970D008"/>
    <w:rPr>
      <w:lang w:val="cs-CZ" w:eastAsia="cs-CZ"/>
    </w:rPr>
  </w:style>
  <w:style w:type="paragraph" w:customStyle="1" w:styleId="BE3D356B8149AC4CAA47937C84E26963">
    <w:name w:val="BE3D356B8149AC4CAA47937C84E26963"/>
    <w:rsid w:val="004551CC"/>
    <w:rPr>
      <w:lang w:val="cs-CZ" w:eastAsia="cs-CZ"/>
    </w:rPr>
  </w:style>
  <w:style w:type="paragraph" w:customStyle="1" w:styleId="311A00F6B98F734FA8A3B4FBA407EC2E">
    <w:name w:val="311A00F6B98F734FA8A3B4FBA407EC2E"/>
    <w:rsid w:val="004551CC"/>
    <w:rPr>
      <w:lang w:val="cs-CZ" w:eastAsia="cs-CZ"/>
    </w:rPr>
  </w:style>
  <w:style w:type="paragraph" w:customStyle="1" w:styleId="6897463C66040B4B9B07B26EE1399472">
    <w:name w:val="6897463C66040B4B9B07B26EE1399472"/>
    <w:rsid w:val="00895A09"/>
    <w:rPr>
      <w:lang w:val="cs-CZ" w:eastAsia="cs-CZ"/>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2">
    <w:name w:val="heading 2"/>
    <w:basedOn w:val="Normln"/>
    <w:next w:val="Normln"/>
    <w:link w:val="Nadpis2Char"/>
    <w:uiPriority w:val="9"/>
    <w:qFormat/>
    <w:rsid w:val="007513FB"/>
    <w:pPr>
      <w:keepNext/>
      <w:keepLines/>
      <w:pBdr>
        <w:bottom w:val="single" w:sz="8" w:space="1" w:color="4F81BD" w:themeColor="accent1"/>
      </w:pBdr>
      <w:spacing w:before="240" w:after="120" w:line="240" w:lineRule="auto"/>
      <w:outlineLvl w:val="1"/>
    </w:pPr>
    <w:rPr>
      <w:rFonts w:asciiTheme="majorHAnsi" w:eastAsiaTheme="majorEastAsia" w:hAnsiTheme="majorHAnsi" w:cstheme="majorBidi"/>
      <w:b/>
      <w:bCs/>
      <w:caps/>
      <w:szCs w:val="26"/>
      <w:lang w:val="cs-CZ" w:eastAsia="ja-JP"/>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B8EEF29929149D69D30CAFF177665F4">
    <w:name w:val="AB8EEF29929149D69D30CAFF177665F4"/>
  </w:style>
  <w:style w:type="paragraph" w:customStyle="1" w:styleId="3EEAFF4EAA2F4687B6E8E5565F786826">
    <w:name w:val="3EEAFF4EAA2F4687B6E8E5565F786826"/>
  </w:style>
  <w:style w:type="paragraph" w:customStyle="1" w:styleId="610F2D176F454C2F9B444F7CAA06D079">
    <w:name w:val="610F2D176F454C2F9B444F7CAA06D079"/>
  </w:style>
  <w:style w:type="paragraph" w:customStyle="1" w:styleId="08AE35A139B34788976ADDC663276529">
    <w:name w:val="08AE35A139B34788976ADDC663276529"/>
  </w:style>
  <w:style w:type="paragraph" w:customStyle="1" w:styleId="7D15EB4B432B4CC5B870730BCEDE4E5E">
    <w:name w:val="7D15EB4B432B4CC5B870730BCEDE4E5E"/>
  </w:style>
  <w:style w:type="paragraph" w:customStyle="1" w:styleId="F2D5156932C240ABB774D541354B5CFA">
    <w:name w:val="F2D5156932C240ABB774D541354B5CFA"/>
  </w:style>
  <w:style w:type="paragraph" w:customStyle="1" w:styleId="8359C502CC394612A51A5C06D32CC1AE">
    <w:name w:val="8359C502CC394612A51A5C06D32CC1AE"/>
  </w:style>
  <w:style w:type="paragraph" w:customStyle="1" w:styleId="167EF72E10794E269275C82492D49EC8">
    <w:name w:val="167EF72E10794E269275C82492D49EC8"/>
  </w:style>
  <w:style w:type="paragraph" w:customStyle="1" w:styleId="D4B431C2599F4DD895AFC83E207D0CAC">
    <w:name w:val="D4B431C2599F4DD895AFC83E207D0CAC"/>
  </w:style>
  <w:style w:type="paragraph" w:customStyle="1" w:styleId="072DC310B3E54A3DBF4E0370C280699E">
    <w:name w:val="072DC310B3E54A3DBF4E0370C280699E"/>
  </w:style>
  <w:style w:type="character" w:styleId="Hypertextovodkaz">
    <w:name w:val="Hyperlink"/>
    <w:basedOn w:val="Standardnpsmoodstavce"/>
    <w:uiPriority w:val="99"/>
    <w:unhideWhenUsed/>
    <w:rPr>
      <w:color w:val="943634" w:themeColor="accent2" w:themeShade="BF"/>
      <w:u w:val="single"/>
    </w:rPr>
  </w:style>
  <w:style w:type="paragraph" w:customStyle="1" w:styleId="539A30C756AD412CA8717B3171E109C2">
    <w:name w:val="539A30C756AD412CA8717B3171E109C2"/>
  </w:style>
  <w:style w:type="paragraph" w:customStyle="1" w:styleId="1DD718EBB51649098E7864D1D3D59220">
    <w:name w:val="1DD718EBB51649098E7864D1D3D59220"/>
  </w:style>
  <w:style w:type="paragraph" w:customStyle="1" w:styleId="4875FCE793374B6196AD077CA0590EF4">
    <w:name w:val="4875FCE793374B6196AD077CA0590EF4"/>
  </w:style>
  <w:style w:type="paragraph" w:customStyle="1" w:styleId="5DEB0DAE830342F8B2C82ABB218FEBAA">
    <w:name w:val="5DEB0DAE830342F8B2C82ABB218FEBAA"/>
  </w:style>
  <w:style w:type="paragraph" w:customStyle="1" w:styleId="F5E048B492DF47BC96972DFC68BB3E2B">
    <w:name w:val="F5E048B492DF47BC96972DFC68BB3E2B"/>
  </w:style>
  <w:style w:type="paragraph" w:customStyle="1" w:styleId="12E7EC30F4AE444DA1A30775ADD9309F">
    <w:name w:val="12E7EC30F4AE444DA1A30775ADD9309F"/>
  </w:style>
  <w:style w:type="paragraph" w:customStyle="1" w:styleId="47758E13C06543EDA0ACC6B7479073D7">
    <w:name w:val="47758E13C06543EDA0ACC6B7479073D7"/>
  </w:style>
  <w:style w:type="paragraph" w:customStyle="1" w:styleId="6497CAB803074EEC8E40F6E1EC916545">
    <w:name w:val="6497CAB803074EEC8E40F6E1EC916545"/>
  </w:style>
  <w:style w:type="paragraph" w:customStyle="1" w:styleId="023A53E1E90943FAB4361502F176FE7B">
    <w:name w:val="023A53E1E90943FAB4361502F176FE7B"/>
  </w:style>
  <w:style w:type="paragraph" w:customStyle="1" w:styleId="9B45AD3A5C7644D8A247151BE9554B6E">
    <w:name w:val="9B45AD3A5C7644D8A247151BE9554B6E"/>
  </w:style>
  <w:style w:type="paragraph" w:customStyle="1" w:styleId="26D3FA6DE7A843CB96C3E6C5336E9B61">
    <w:name w:val="26D3FA6DE7A843CB96C3E6C5336E9B61"/>
  </w:style>
  <w:style w:type="paragraph" w:customStyle="1" w:styleId="EEE24C9393484414B1842C5216E7D588">
    <w:name w:val="EEE24C9393484414B1842C5216E7D588"/>
  </w:style>
  <w:style w:type="paragraph" w:customStyle="1" w:styleId="5AD5BF6F80644D1D80415E05D160253D">
    <w:name w:val="5AD5BF6F80644D1D80415E05D160253D"/>
  </w:style>
  <w:style w:type="paragraph" w:customStyle="1" w:styleId="3F1E410AB8954CE88E95010953489F4D">
    <w:name w:val="3F1E410AB8954CE88E95010953489F4D"/>
  </w:style>
  <w:style w:type="paragraph" w:customStyle="1" w:styleId="924AEDA0951B4C429A53E44CCB2E5568">
    <w:name w:val="924AEDA0951B4C429A53E44CCB2E5568"/>
  </w:style>
  <w:style w:type="paragraph" w:customStyle="1" w:styleId="3BC3376FEB4B447A95CC86729AB58E68">
    <w:name w:val="3BC3376FEB4B447A95CC86729AB58E68"/>
  </w:style>
  <w:style w:type="paragraph" w:customStyle="1" w:styleId="E05495A34D794B8894A815A2AD1F25D8">
    <w:name w:val="E05495A34D794B8894A815A2AD1F25D8"/>
  </w:style>
  <w:style w:type="paragraph" w:customStyle="1" w:styleId="33A0AC3AB61B49789482197C69A77AEC">
    <w:name w:val="33A0AC3AB61B49789482197C69A77AEC"/>
  </w:style>
  <w:style w:type="paragraph" w:customStyle="1" w:styleId="F4F400A8C4054FF4819F35EC2BB5C901">
    <w:name w:val="F4F400A8C4054FF4819F35EC2BB5C901"/>
  </w:style>
  <w:style w:type="paragraph" w:customStyle="1" w:styleId="DACCE7726F284C9DA0AA6D194552CF8E">
    <w:name w:val="DACCE7726F284C9DA0AA6D194552CF8E"/>
  </w:style>
  <w:style w:type="paragraph" w:customStyle="1" w:styleId="078E1EE2BC9B4FDCB6AFA06EF0AD6377">
    <w:name w:val="078E1EE2BC9B4FDCB6AFA06EF0AD6377"/>
  </w:style>
  <w:style w:type="paragraph" w:customStyle="1" w:styleId="E4D41984ABD14A25BD8DE6DDB377D569">
    <w:name w:val="E4D41984ABD14A25BD8DE6DDB377D569"/>
  </w:style>
  <w:style w:type="paragraph" w:customStyle="1" w:styleId="6116B31ECE1B4A409B2111DD61020FD4">
    <w:name w:val="6116B31ECE1B4A409B2111DD61020FD4"/>
  </w:style>
  <w:style w:type="paragraph" w:customStyle="1" w:styleId="501871F44FC04A23BA658ED74C395C02">
    <w:name w:val="501871F44FC04A23BA658ED74C395C02"/>
  </w:style>
  <w:style w:type="paragraph" w:customStyle="1" w:styleId="01ABD7C35AEF4E7BBECC14E8BF0C7CE0">
    <w:name w:val="01ABD7C35AEF4E7BBECC14E8BF0C7CE0"/>
  </w:style>
  <w:style w:type="paragraph" w:customStyle="1" w:styleId="301D4C96CC244C42ADD6E5EB42795468">
    <w:name w:val="301D4C96CC244C42ADD6E5EB42795468"/>
  </w:style>
  <w:style w:type="paragraph" w:customStyle="1" w:styleId="BD2155D551D445C5B0D2487FD957DC22">
    <w:name w:val="BD2155D551D445C5B0D2487FD957DC22"/>
  </w:style>
  <w:style w:type="paragraph" w:customStyle="1" w:styleId="782CB313F80C41EBB1FA215A33B38F1B">
    <w:name w:val="782CB313F80C41EBB1FA215A33B38F1B"/>
  </w:style>
  <w:style w:type="paragraph" w:customStyle="1" w:styleId="82756B550E7E4D99A3C4D9D5A3FC4570">
    <w:name w:val="82756B550E7E4D99A3C4D9D5A3FC4570"/>
  </w:style>
  <w:style w:type="paragraph" w:customStyle="1" w:styleId="31A60CFFB75347C7B4AAF3F8D89DF2A4">
    <w:name w:val="31A60CFFB75347C7B4AAF3F8D89DF2A4"/>
  </w:style>
  <w:style w:type="character" w:customStyle="1" w:styleId="Nadpis2Char">
    <w:name w:val="Nadpis 2 Char"/>
    <w:basedOn w:val="Standardnpsmoodstavce"/>
    <w:link w:val="Nadpis2"/>
    <w:uiPriority w:val="9"/>
    <w:rsid w:val="007513FB"/>
    <w:rPr>
      <w:rFonts w:asciiTheme="majorHAnsi" w:eastAsiaTheme="majorEastAsia" w:hAnsiTheme="majorHAnsi" w:cstheme="majorBidi"/>
      <w:b/>
      <w:bCs/>
      <w:caps/>
      <w:szCs w:val="26"/>
      <w:lang w:val="cs-CZ" w:eastAsia="ja-JP"/>
    </w:rPr>
  </w:style>
  <w:style w:type="paragraph" w:customStyle="1" w:styleId="3E3CCC5FDB114543841DD16E13D68910">
    <w:name w:val="3E3CCC5FDB114543841DD16E13D68910"/>
  </w:style>
  <w:style w:type="paragraph" w:customStyle="1" w:styleId="5C90F61EA1B94ABA8258B1708C7EEB7C">
    <w:name w:val="5C90F61EA1B94ABA8258B1708C7EEB7C"/>
    <w:rsid w:val="007513FB"/>
    <w:rPr>
      <w:lang w:val="cs-CZ" w:eastAsia="cs-CZ"/>
    </w:rPr>
  </w:style>
  <w:style w:type="paragraph" w:customStyle="1" w:styleId="977405A421434897BDB2E6963F2AD808">
    <w:name w:val="977405A421434897BDB2E6963F2AD808"/>
    <w:rsid w:val="007513FB"/>
    <w:rPr>
      <w:lang w:val="cs-CZ" w:eastAsia="cs-CZ"/>
    </w:rPr>
  </w:style>
  <w:style w:type="paragraph" w:customStyle="1" w:styleId="BAFF9BC5BE3E4431B3777692A08B852C">
    <w:name w:val="BAFF9BC5BE3E4431B3777692A08B852C"/>
    <w:rsid w:val="007513FB"/>
    <w:rPr>
      <w:lang w:val="cs-CZ" w:eastAsia="cs-CZ"/>
    </w:rPr>
  </w:style>
  <w:style w:type="paragraph" w:customStyle="1" w:styleId="F00A1E8FB395494FB050CCCA6429EA91">
    <w:name w:val="F00A1E8FB395494FB050CCCA6429EA91"/>
    <w:rsid w:val="007513FB"/>
    <w:rPr>
      <w:lang w:val="cs-CZ" w:eastAsia="cs-CZ"/>
    </w:rPr>
  </w:style>
  <w:style w:type="paragraph" w:customStyle="1" w:styleId="B4F873A337A143EBABFFE46ECA07AFF5">
    <w:name w:val="B4F873A337A143EBABFFE46ECA07AFF5"/>
    <w:rsid w:val="007513FB"/>
    <w:rPr>
      <w:lang w:val="cs-CZ" w:eastAsia="cs-CZ"/>
    </w:rPr>
  </w:style>
  <w:style w:type="paragraph" w:customStyle="1" w:styleId="1C8EBEF671AC477F990C06991CE47ABD">
    <w:name w:val="1C8EBEF671AC477F990C06991CE47ABD"/>
    <w:rsid w:val="007513FB"/>
    <w:rPr>
      <w:lang w:val="cs-CZ" w:eastAsia="cs-CZ"/>
    </w:rPr>
  </w:style>
  <w:style w:type="paragraph" w:customStyle="1" w:styleId="C98F07DB1C934483AFA23C82F48329B3">
    <w:name w:val="C98F07DB1C934483AFA23C82F48329B3"/>
    <w:rsid w:val="007513FB"/>
    <w:rPr>
      <w:lang w:val="cs-CZ" w:eastAsia="cs-CZ"/>
    </w:rPr>
  </w:style>
  <w:style w:type="paragraph" w:customStyle="1" w:styleId="C47A8A91F0AB4C0F85F79EA5E94655E8">
    <w:name w:val="C47A8A91F0AB4C0F85F79EA5E94655E8"/>
    <w:rsid w:val="007513FB"/>
    <w:rPr>
      <w:lang w:val="cs-CZ" w:eastAsia="cs-CZ"/>
    </w:rPr>
  </w:style>
  <w:style w:type="paragraph" w:customStyle="1" w:styleId="3FF909E2AA644BC296B66C6EC27A7446">
    <w:name w:val="3FF909E2AA644BC296B66C6EC27A7446"/>
    <w:rsid w:val="007513FB"/>
    <w:rPr>
      <w:lang w:val="cs-CZ" w:eastAsia="cs-CZ"/>
    </w:rPr>
  </w:style>
  <w:style w:type="paragraph" w:customStyle="1" w:styleId="9011BB7449E74A2282AB6915CCBDDB75">
    <w:name w:val="9011BB7449E74A2282AB6915CCBDDB75"/>
    <w:rsid w:val="007513FB"/>
    <w:rPr>
      <w:lang w:val="cs-CZ" w:eastAsia="cs-CZ"/>
    </w:rPr>
  </w:style>
  <w:style w:type="paragraph" w:customStyle="1" w:styleId="A546B77C578D4001AE74515BD2C92B89">
    <w:name w:val="A546B77C578D4001AE74515BD2C92B89"/>
    <w:rsid w:val="007513FB"/>
    <w:rPr>
      <w:lang w:val="cs-CZ" w:eastAsia="cs-CZ"/>
    </w:rPr>
  </w:style>
  <w:style w:type="paragraph" w:customStyle="1" w:styleId="00AD5EA255974092A94B7AD6DEE5413B">
    <w:name w:val="00AD5EA255974092A94B7AD6DEE5413B"/>
    <w:rsid w:val="007513FB"/>
    <w:rPr>
      <w:lang w:val="cs-CZ" w:eastAsia="cs-CZ"/>
    </w:rPr>
  </w:style>
  <w:style w:type="paragraph" w:customStyle="1" w:styleId="81267D24637D43578E17059D029C1BAA">
    <w:name w:val="81267D24637D43578E17059D029C1BAA"/>
    <w:rsid w:val="007513FB"/>
    <w:rPr>
      <w:lang w:val="cs-CZ" w:eastAsia="cs-CZ"/>
    </w:rPr>
  </w:style>
  <w:style w:type="paragraph" w:customStyle="1" w:styleId="F040371DC5184099B23CC5FFC082AF97">
    <w:name w:val="F040371DC5184099B23CC5FFC082AF97"/>
    <w:rsid w:val="007513FB"/>
    <w:rPr>
      <w:lang w:val="cs-CZ" w:eastAsia="cs-CZ"/>
    </w:rPr>
  </w:style>
  <w:style w:type="paragraph" w:customStyle="1" w:styleId="A819F412489849288B8CBB9BD141A3D0">
    <w:name w:val="A819F412489849288B8CBB9BD141A3D0"/>
    <w:rsid w:val="007513FB"/>
    <w:rPr>
      <w:lang w:val="cs-CZ" w:eastAsia="cs-CZ"/>
    </w:rPr>
  </w:style>
  <w:style w:type="paragraph" w:customStyle="1" w:styleId="3467A6A840404FEF91F75A7FA4F96EB9">
    <w:name w:val="3467A6A840404FEF91F75A7FA4F96EB9"/>
    <w:rsid w:val="007513FB"/>
    <w:rPr>
      <w:lang w:val="cs-CZ" w:eastAsia="cs-CZ"/>
    </w:rPr>
  </w:style>
  <w:style w:type="paragraph" w:customStyle="1" w:styleId="892E4E73454E49668B205886A4BF3F02">
    <w:name w:val="892E4E73454E49668B205886A4BF3F02"/>
    <w:rsid w:val="007513FB"/>
    <w:rPr>
      <w:lang w:val="cs-CZ" w:eastAsia="cs-CZ"/>
    </w:rPr>
  </w:style>
  <w:style w:type="paragraph" w:customStyle="1" w:styleId="0BDCFFCBA2944F0DAACC0388C0CB8497">
    <w:name w:val="0BDCFFCBA2944F0DAACC0388C0CB8497"/>
    <w:rsid w:val="007513FB"/>
    <w:rPr>
      <w:lang w:val="cs-CZ" w:eastAsia="cs-CZ"/>
    </w:rPr>
  </w:style>
  <w:style w:type="paragraph" w:customStyle="1" w:styleId="A4B7B3AF33144C56A27050F9A9183340">
    <w:name w:val="A4B7B3AF33144C56A27050F9A9183340"/>
    <w:rsid w:val="007513FB"/>
    <w:rPr>
      <w:lang w:val="cs-CZ" w:eastAsia="cs-CZ"/>
    </w:rPr>
  </w:style>
  <w:style w:type="paragraph" w:customStyle="1" w:styleId="1C379733948B4157AED3C5543B088D1E">
    <w:name w:val="1C379733948B4157AED3C5543B088D1E"/>
    <w:rsid w:val="007513FB"/>
    <w:rPr>
      <w:lang w:val="cs-CZ" w:eastAsia="cs-CZ"/>
    </w:rPr>
  </w:style>
  <w:style w:type="paragraph" w:customStyle="1" w:styleId="E75BAADB236D4F40A14EF29122D46B61">
    <w:name w:val="E75BAADB236D4F40A14EF29122D46B61"/>
    <w:rsid w:val="007513FB"/>
    <w:rPr>
      <w:lang w:val="cs-CZ" w:eastAsia="cs-CZ"/>
    </w:rPr>
  </w:style>
  <w:style w:type="paragraph" w:customStyle="1" w:styleId="45B123558A7D41EAA365B73F838BBC35">
    <w:name w:val="45B123558A7D41EAA365B73F838BBC35"/>
    <w:rsid w:val="007513FB"/>
    <w:rPr>
      <w:lang w:val="cs-CZ" w:eastAsia="cs-CZ"/>
    </w:rPr>
  </w:style>
  <w:style w:type="paragraph" w:customStyle="1" w:styleId="A18F5942DF18435FBC6EE39346B8C577">
    <w:name w:val="A18F5942DF18435FBC6EE39346B8C577"/>
    <w:rsid w:val="007513FB"/>
    <w:rPr>
      <w:lang w:val="cs-CZ" w:eastAsia="cs-CZ"/>
    </w:rPr>
  </w:style>
  <w:style w:type="paragraph" w:customStyle="1" w:styleId="AB5BED65FE61405ABAD32578E087BDC7">
    <w:name w:val="AB5BED65FE61405ABAD32578E087BDC7"/>
    <w:rsid w:val="007513FB"/>
    <w:rPr>
      <w:lang w:val="cs-CZ" w:eastAsia="cs-CZ"/>
    </w:rPr>
  </w:style>
  <w:style w:type="paragraph" w:customStyle="1" w:styleId="C6C61A6A99264728BF9625533DD21769">
    <w:name w:val="C6C61A6A99264728BF9625533DD21769"/>
    <w:rsid w:val="007513FB"/>
    <w:rPr>
      <w:lang w:val="cs-CZ" w:eastAsia="cs-CZ"/>
    </w:rPr>
  </w:style>
  <w:style w:type="paragraph" w:customStyle="1" w:styleId="63B7D03A4B6942499FB21ABC843D5776">
    <w:name w:val="63B7D03A4B6942499FB21ABC843D5776"/>
    <w:rsid w:val="007513FB"/>
    <w:rPr>
      <w:lang w:val="cs-CZ" w:eastAsia="cs-CZ"/>
    </w:rPr>
  </w:style>
  <w:style w:type="paragraph" w:customStyle="1" w:styleId="9ED3BED04FC14589A2681DDB1FD960F1">
    <w:name w:val="9ED3BED04FC14589A2681DDB1FD960F1"/>
    <w:rsid w:val="007513FB"/>
    <w:rPr>
      <w:lang w:val="cs-CZ" w:eastAsia="cs-CZ"/>
    </w:rPr>
  </w:style>
  <w:style w:type="paragraph" w:customStyle="1" w:styleId="1B79F0CEED174D42B355F3CA927CF1A0">
    <w:name w:val="1B79F0CEED174D42B355F3CA927CF1A0"/>
    <w:rsid w:val="007513FB"/>
    <w:rPr>
      <w:lang w:val="cs-CZ" w:eastAsia="cs-CZ"/>
    </w:rPr>
  </w:style>
  <w:style w:type="paragraph" w:customStyle="1" w:styleId="1F2DB844E3B24CEB8B7A6381714E6B05">
    <w:name w:val="1F2DB844E3B24CEB8B7A6381714E6B05"/>
    <w:rsid w:val="007513FB"/>
    <w:rPr>
      <w:lang w:val="cs-CZ" w:eastAsia="cs-CZ"/>
    </w:rPr>
  </w:style>
  <w:style w:type="paragraph" w:customStyle="1" w:styleId="C7015391A3BF46F7A3B395A0C2F21771">
    <w:name w:val="C7015391A3BF46F7A3B395A0C2F21771"/>
    <w:rsid w:val="007513FB"/>
    <w:rPr>
      <w:lang w:val="cs-CZ" w:eastAsia="cs-CZ"/>
    </w:rPr>
  </w:style>
  <w:style w:type="paragraph" w:customStyle="1" w:styleId="C2074710DBB5415FB750960E3F2372F5">
    <w:name w:val="C2074710DBB5415FB750960E3F2372F5"/>
    <w:rsid w:val="007513FB"/>
    <w:rPr>
      <w:lang w:val="cs-CZ" w:eastAsia="cs-CZ"/>
    </w:rPr>
  </w:style>
  <w:style w:type="paragraph" w:customStyle="1" w:styleId="19788E5AC577430790C3C8520551EB41">
    <w:name w:val="19788E5AC577430790C3C8520551EB41"/>
    <w:rsid w:val="007513FB"/>
    <w:rPr>
      <w:lang w:val="cs-CZ" w:eastAsia="cs-CZ"/>
    </w:rPr>
  </w:style>
  <w:style w:type="paragraph" w:customStyle="1" w:styleId="F5EBC8D115DE4766A3DCEF966F464736">
    <w:name w:val="F5EBC8D115DE4766A3DCEF966F464736"/>
    <w:rsid w:val="007513FB"/>
    <w:rPr>
      <w:lang w:val="cs-CZ" w:eastAsia="cs-CZ"/>
    </w:rPr>
  </w:style>
  <w:style w:type="paragraph" w:customStyle="1" w:styleId="03A835FE7038438CBD34A882A78E96DE">
    <w:name w:val="03A835FE7038438CBD34A882A78E96DE"/>
    <w:rsid w:val="007513FB"/>
    <w:rPr>
      <w:lang w:val="cs-CZ" w:eastAsia="cs-CZ"/>
    </w:rPr>
  </w:style>
  <w:style w:type="paragraph" w:customStyle="1" w:styleId="6A841D9B450C4BD39BD3EA3074D261AE">
    <w:name w:val="6A841D9B450C4BD39BD3EA3074D261AE"/>
    <w:rsid w:val="007513FB"/>
    <w:rPr>
      <w:lang w:val="cs-CZ" w:eastAsia="cs-CZ"/>
    </w:rPr>
  </w:style>
  <w:style w:type="paragraph" w:customStyle="1" w:styleId="463D0A3BDC694AF7956CB37F4B48C570">
    <w:name w:val="463D0A3BDC694AF7956CB37F4B48C570"/>
    <w:rsid w:val="007513FB"/>
    <w:rPr>
      <w:lang w:val="cs-CZ" w:eastAsia="cs-CZ"/>
    </w:rPr>
  </w:style>
  <w:style w:type="paragraph" w:customStyle="1" w:styleId="13A539A3721A4F66847FC7BD0DC2DA05">
    <w:name w:val="13A539A3721A4F66847FC7BD0DC2DA05"/>
    <w:rsid w:val="007513FB"/>
    <w:rPr>
      <w:lang w:val="cs-CZ" w:eastAsia="cs-CZ"/>
    </w:rPr>
  </w:style>
  <w:style w:type="paragraph" w:customStyle="1" w:styleId="67D2D0E6BB484A63831F8EEF444D0E15">
    <w:name w:val="67D2D0E6BB484A63831F8EEF444D0E15"/>
    <w:rsid w:val="007513FB"/>
    <w:rPr>
      <w:lang w:val="cs-CZ" w:eastAsia="cs-CZ"/>
    </w:rPr>
  </w:style>
  <w:style w:type="paragraph" w:customStyle="1" w:styleId="6E686A829188490287B9D4A62DA08D18">
    <w:name w:val="6E686A829188490287B9D4A62DA08D18"/>
    <w:rsid w:val="007513FB"/>
    <w:rPr>
      <w:lang w:val="cs-CZ" w:eastAsia="cs-CZ"/>
    </w:rPr>
  </w:style>
  <w:style w:type="paragraph" w:customStyle="1" w:styleId="36CE711F1C034070BD818A3A9DCCDA1F">
    <w:name w:val="36CE711F1C034070BD818A3A9DCCDA1F"/>
    <w:rsid w:val="007513FB"/>
    <w:rPr>
      <w:lang w:val="cs-CZ" w:eastAsia="cs-CZ"/>
    </w:rPr>
  </w:style>
  <w:style w:type="paragraph" w:customStyle="1" w:styleId="EFEB849526E147D5875F73DE7790F970">
    <w:name w:val="EFEB849526E147D5875F73DE7790F970"/>
    <w:rsid w:val="007513FB"/>
    <w:rPr>
      <w:lang w:val="cs-CZ" w:eastAsia="cs-CZ"/>
    </w:rPr>
  </w:style>
  <w:style w:type="paragraph" w:customStyle="1" w:styleId="AC5C897A377445708CA8403A9AC948F5">
    <w:name w:val="AC5C897A377445708CA8403A9AC948F5"/>
    <w:rsid w:val="007513FB"/>
    <w:rPr>
      <w:lang w:val="cs-CZ" w:eastAsia="cs-CZ"/>
    </w:rPr>
  </w:style>
  <w:style w:type="paragraph" w:customStyle="1" w:styleId="F2142575D23241E9BCD4F0050BDC4B11">
    <w:name w:val="F2142575D23241E9BCD4F0050BDC4B11"/>
    <w:rsid w:val="007513FB"/>
    <w:rPr>
      <w:lang w:val="cs-CZ" w:eastAsia="cs-CZ"/>
    </w:rPr>
  </w:style>
  <w:style w:type="paragraph" w:customStyle="1" w:styleId="205CAC28DB4A43459B4AA7A69D54EF33">
    <w:name w:val="205CAC28DB4A43459B4AA7A69D54EF33"/>
    <w:rsid w:val="007513FB"/>
    <w:rPr>
      <w:lang w:val="cs-CZ" w:eastAsia="cs-CZ"/>
    </w:rPr>
  </w:style>
  <w:style w:type="paragraph" w:customStyle="1" w:styleId="5B27102B293D43AA88BB2088531FECA4">
    <w:name w:val="5B27102B293D43AA88BB2088531FECA4"/>
    <w:rsid w:val="007513FB"/>
    <w:rPr>
      <w:lang w:val="cs-CZ" w:eastAsia="cs-CZ"/>
    </w:rPr>
  </w:style>
  <w:style w:type="paragraph" w:customStyle="1" w:styleId="A7C18FCC11B34764A1AEE7E243FCA993">
    <w:name w:val="A7C18FCC11B34764A1AEE7E243FCA993"/>
    <w:rsid w:val="007513FB"/>
    <w:rPr>
      <w:lang w:val="cs-CZ" w:eastAsia="cs-CZ"/>
    </w:rPr>
  </w:style>
  <w:style w:type="paragraph" w:customStyle="1" w:styleId="1758BBB6F39F493CB0E2439B0B9F0782">
    <w:name w:val="1758BBB6F39F493CB0E2439B0B9F0782"/>
    <w:rsid w:val="007513FB"/>
    <w:rPr>
      <w:lang w:val="cs-CZ" w:eastAsia="cs-CZ"/>
    </w:rPr>
  </w:style>
  <w:style w:type="paragraph" w:customStyle="1" w:styleId="83B1FCFC61864E6D8021B26753099546">
    <w:name w:val="83B1FCFC61864E6D8021B26753099546"/>
    <w:rsid w:val="007513FB"/>
    <w:rPr>
      <w:lang w:val="cs-CZ" w:eastAsia="cs-CZ"/>
    </w:rPr>
  </w:style>
  <w:style w:type="paragraph" w:customStyle="1" w:styleId="B1CE74F2C26145E0B3C510D35C485D09">
    <w:name w:val="B1CE74F2C26145E0B3C510D35C485D09"/>
    <w:rsid w:val="007513FB"/>
    <w:rPr>
      <w:lang w:val="cs-CZ" w:eastAsia="cs-CZ"/>
    </w:rPr>
  </w:style>
  <w:style w:type="paragraph" w:customStyle="1" w:styleId="9606965DFD0A41BD83FB1F97F5C12685">
    <w:name w:val="9606965DFD0A41BD83FB1F97F5C12685"/>
    <w:rsid w:val="007513FB"/>
    <w:rPr>
      <w:lang w:val="cs-CZ" w:eastAsia="cs-CZ"/>
    </w:rPr>
  </w:style>
  <w:style w:type="paragraph" w:customStyle="1" w:styleId="3049613DCC75436D8CC94B2BB59A62DD">
    <w:name w:val="3049613DCC75436D8CC94B2BB59A62DD"/>
    <w:rsid w:val="007513FB"/>
    <w:rPr>
      <w:lang w:val="cs-CZ" w:eastAsia="cs-CZ"/>
    </w:rPr>
  </w:style>
  <w:style w:type="paragraph" w:customStyle="1" w:styleId="A292010F9A8C4B09808B98AA981C07E9">
    <w:name w:val="A292010F9A8C4B09808B98AA981C07E9"/>
    <w:rsid w:val="007513FB"/>
    <w:rPr>
      <w:lang w:val="cs-CZ" w:eastAsia="cs-CZ"/>
    </w:rPr>
  </w:style>
  <w:style w:type="paragraph" w:customStyle="1" w:styleId="1BDD9B1FFD3645458449CFE5F55BBDC1">
    <w:name w:val="1BDD9B1FFD3645458449CFE5F55BBDC1"/>
    <w:rsid w:val="007513FB"/>
    <w:rPr>
      <w:lang w:val="cs-CZ" w:eastAsia="cs-CZ"/>
    </w:rPr>
  </w:style>
  <w:style w:type="paragraph" w:customStyle="1" w:styleId="C75DECD3BF654E078A85099921877C76">
    <w:name w:val="C75DECD3BF654E078A85099921877C76"/>
    <w:rsid w:val="007513FB"/>
    <w:rPr>
      <w:lang w:val="cs-CZ" w:eastAsia="cs-CZ"/>
    </w:rPr>
  </w:style>
  <w:style w:type="paragraph" w:customStyle="1" w:styleId="A2C6C248144A453696B51E953553726B">
    <w:name w:val="A2C6C248144A453696B51E953553726B"/>
    <w:rsid w:val="007513FB"/>
    <w:rPr>
      <w:lang w:val="cs-CZ" w:eastAsia="cs-CZ"/>
    </w:rPr>
  </w:style>
  <w:style w:type="paragraph" w:customStyle="1" w:styleId="A3B0834592A84A85A8510E7972E3C652">
    <w:name w:val="A3B0834592A84A85A8510E7972E3C652"/>
    <w:rsid w:val="007513FB"/>
    <w:rPr>
      <w:lang w:val="cs-CZ" w:eastAsia="cs-CZ"/>
    </w:rPr>
  </w:style>
  <w:style w:type="paragraph" w:customStyle="1" w:styleId="D7C0AC7E9EB94D85BAF5CFE08CBF3467">
    <w:name w:val="D7C0AC7E9EB94D85BAF5CFE08CBF3467"/>
    <w:rsid w:val="007513FB"/>
    <w:rPr>
      <w:lang w:val="cs-CZ" w:eastAsia="cs-CZ"/>
    </w:rPr>
  </w:style>
  <w:style w:type="paragraph" w:customStyle="1" w:styleId="A4253C479EB4481C84E2D593995383A6">
    <w:name w:val="A4253C479EB4481C84E2D593995383A6"/>
    <w:rsid w:val="007513FB"/>
    <w:rPr>
      <w:lang w:val="cs-CZ" w:eastAsia="cs-CZ"/>
    </w:rPr>
  </w:style>
  <w:style w:type="paragraph" w:customStyle="1" w:styleId="32B9AE302793445A823999814E6841C0">
    <w:name w:val="32B9AE302793445A823999814E6841C0"/>
    <w:rsid w:val="007513FB"/>
    <w:rPr>
      <w:lang w:val="cs-CZ" w:eastAsia="cs-CZ"/>
    </w:rPr>
  </w:style>
  <w:style w:type="paragraph" w:customStyle="1" w:styleId="C3240D304F064225AFC770B3F69FA4BD">
    <w:name w:val="C3240D304F064225AFC770B3F69FA4BD"/>
    <w:rsid w:val="007513FB"/>
    <w:rPr>
      <w:lang w:val="cs-CZ" w:eastAsia="cs-CZ"/>
    </w:rPr>
  </w:style>
  <w:style w:type="paragraph" w:customStyle="1" w:styleId="49C809EF32984A2BBC2F8708021DF2F4">
    <w:name w:val="49C809EF32984A2BBC2F8708021DF2F4"/>
    <w:rsid w:val="007513FB"/>
    <w:rPr>
      <w:lang w:val="cs-CZ" w:eastAsia="cs-CZ"/>
    </w:rPr>
  </w:style>
  <w:style w:type="paragraph" w:customStyle="1" w:styleId="5A79F113A8774363B8D20FE8D3343795">
    <w:name w:val="5A79F113A8774363B8D20FE8D3343795"/>
    <w:rsid w:val="007513FB"/>
    <w:rPr>
      <w:lang w:val="cs-CZ" w:eastAsia="cs-CZ"/>
    </w:rPr>
  </w:style>
  <w:style w:type="paragraph" w:customStyle="1" w:styleId="27C4DF4A9FCD48E8BBF61E04D42FCE78">
    <w:name w:val="27C4DF4A9FCD48E8BBF61E04D42FCE78"/>
    <w:rsid w:val="007513FB"/>
    <w:rPr>
      <w:lang w:val="cs-CZ" w:eastAsia="cs-CZ"/>
    </w:rPr>
  </w:style>
  <w:style w:type="paragraph" w:customStyle="1" w:styleId="DEE155A75C674C65AE29B23BD4E4D7E0">
    <w:name w:val="DEE155A75C674C65AE29B23BD4E4D7E0"/>
    <w:rsid w:val="007513FB"/>
    <w:rPr>
      <w:lang w:val="cs-CZ" w:eastAsia="cs-CZ"/>
    </w:rPr>
  </w:style>
  <w:style w:type="paragraph" w:customStyle="1" w:styleId="C4433E74CF4148E4AA7DF71D7EB3A3E7">
    <w:name w:val="C4433E74CF4148E4AA7DF71D7EB3A3E7"/>
    <w:rsid w:val="007513FB"/>
    <w:rPr>
      <w:lang w:val="cs-CZ" w:eastAsia="cs-CZ"/>
    </w:rPr>
  </w:style>
  <w:style w:type="paragraph" w:customStyle="1" w:styleId="A4D08F7794E4413A90393A5A056A558B">
    <w:name w:val="A4D08F7794E4413A90393A5A056A558B"/>
    <w:rsid w:val="007513FB"/>
    <w:rPr>
      <w:lang w:val="cs-CZ" w:eastAsia="cs-CZ"/>
    </w:rPr>
  </w:style>
  <w:style w:type="paragraph" w:customStyle="1" w:styleId="7A55F87B420942F5989E10601B73CE70">
    <w:name w:val="7A55F87B420942F5989E10601B73CE70"/>
    <w:rsid w:val="007513FB"/>
    <w:rPr>
      <w:lang w:val="cs-CZ" w:eastAsia="cs-CZ"/>
    </w:rPr>
  </w:style>
  <w:style w:type="paragraph" w:customStyle="1" w:styleId="4617B768266941FE8F077CA8AC2C594C">
    <w:name w:val="4617B768266941FE8F077CA8AC2C594C"/>
    <w:rsid w:val="007513FB"/>
    <w:rPr>
      <w:lang w:val="cs-CZ" w:eastAsia="cs-CZ"/>
    </w:rPr>
  </w:style>
  <w:style w:type="paragraph" w:customStyle="1" w:styleId="13B2EAF45715461A829DCB2C48904341">
    <w:name w:val="13B2EAF45715461A829DCB2C48904341"/>
    <w:rsid w:val="007513FB"/>
    <w:rPr>
      <w:lang w:val="cs-CZ" w:eastAsia="cs-CZ"/>
    </w:rPr>
  </w:style>
  <w:style w:type="paragraph" w:customStyle="1" w:styleId="3987C2D847514C31803DAA971E768B55">
    <w:name w:val="3987C2D847514C31803DAA971E768B55"/>
    <w:rsid w:val="007513FB"/>
    <w:rPr>
      <w:lang w:val="cs-CZ" w:eastAsia="cs-CZ"/>
    </w:rPr>
  </w:style>
  <w:style w:type="paragraph" w:customStyle="1" w:styleId="E82BC2018E184D48B44AA323848E97C8">
    <w:name w:val="E82BC2018E184D48B44AA323848E97C8"/>
    <w:rsid w:val="007513FB"/>
    <w:rPr>
      <w:lang w:val="cs-CZ" w:eastAsia="cs-CZ"/>
    </w:rPr>
  </w:style>
  <w:style w:type="paragraph" w:customStyle="1" w:styleId="317221FF5E714E4FB8A4E33BA8B337E7">
    <w:name w:val="317221FF5E714E4FB8A4E33BA8B337E7"/>
    <w:rsid w:val="007513FB"/>
    <w:rPr>
      <w:lang w:val="cs-CZ" w:eastAsia="cs-CZ"/>
    </w:rPr>
  </w:style>
  <w:style w:type="paragraph" w:customStyle="1" w:styleId="9D32FA65F4974AC09B19290BA01F81AA">
    <w:name w:val="9D32FA65F4974AC09B19290BA01F81AA"/>
    <w:rsid w:val="007513FB"/>
    <w:rPr>
      <w:lang w:val="cs-CZ" w:eastAsia="cs-CZ"/>
    </w:rPr>
  </w:style>
  <w:style w:type="paragraph" w:customStyle="1" w:styleId="DF0BE24B65A04AF3999C034938AA50FE">
    <w:name w:val="DF0BE24B65A04AF3999C034938AA50FE"/>
    <w:rsid w:val="007513FB"/>
    <w:rPr>
      <w:lang w:val="cs-CZ" w:eastAsia="cs-CZ"/>
    </w:rPr>
  </w:style>
  <w:style w:type="paragraph" w:customStyle="1" w:styleId="91EC3B14E7484A43BE6043F671262BEA">
    <w:name w:val="91EC3B14E7484A43BE6043F671262BEA"/>
    <w:rsid w:val="007513FB"/>
    <w:rPr>
      <w:lang w:val="cs-CZ" w:eastAsia="cs-CZ"/>
    </w:rPr>
  </w:style>
  <w:style w:type="paragraph" w:customStyle="1" w:styleId="260B2B6A54DE4BDBA2293D6E3A364627">
    <w:name w:val="260B2B6A54DE4BDBA2293D6E3A364627"/>
    <w:rsid w:val="007513FB"/>
    <w:rPr>
      <w:lang w:val="cs-CZ" w:eastAsia="cs-CZ"/>
    </w:rPr>
  </w:style>
  <w:style w:type="paragraph" w:customStyle="1" w:styleId="49B29FFC9A3349159B55B8DE6E8D6677">
    <w:name w:val="49B29FFC9A3349159B55B8DE6E8D6677"/>
    <w:rsid w:val="007513FB"/>
    <w:rPr>
      <w:lang w:val="cs-CZ" w:eastAsia="cs-CZ"/>
    </w:rPr>
  </w:style>
  <w:style w:type="paragraph" w:customStyle="1" w:styleId="5C3B30A3697D455FA667ECCA671C0D5F">
    <w:name w:val="5C3B30A3697D455FA667ECCA671C0D5F"/>
    <w:rsid w:val="007513FB"/>
    <w:rPr>
      <w:lang w:val="cs-CZ" w:eastAsia="cs-CZ"/>
    </w:rPr>
  </w:style>
  <w:style w:type="paragraph" w:customStyle="1" w:styleId="8DED6D0C7CB649099F49DC55AE80C880">
    <w:name w:val="8DED6D0C7CB649099F49DC55AE80C880"/>
    <w:rsid w:val="007513FB"/>
    <w:rPr>
      <w:lang w:val="cs-CZ" w:eastAsia="cs-CZ"/>
    </w:rPr>
  </w:style>
  <w:style w:type="paragraph" w:customStyle="1" w:styleId="31F9F601B7314835B671D53AD65CB755">
    <w:name w:val="31F9F601B7314835B671D53AD65CB755"/>
    <w:rsid w:val="007513FB"/>
    <w:rPr>
      <w:lang w:val="cs-CZ" w:eastAsia="cs-CZ"/>
    </w:rPr>
  </w:style>
  <w:style w:type="paragraph" w:customStyle="1" w:styleId="5BBF4158577C4E5CBB455C1D087ECDEC">
    <w:name w:val="5BBF4158577C4E5CBB455C1D087ECDEC"/>
    <w:rsid w:val="007513FB"/>
    <w:rPr>
      <w:lang w:val="cs-CZ" w:eastAsia="cs-CZ"/>
    </w:rPr>
  </w:style>
  <w:style w:type="paragraph" w:customStyle="1" w:styleId="17AA113E880A4E56A94142DC52C471C4">
    <w:name w:val="17AA113E880A4E56A94142DC52C471C4"/>
    <w:rsid w:val="007513FB"/>
    <w:rPr>
      <w:lang w:val="cs-CZ" w:eastAsia="cs-CZ"/>
    </w:rPr>
  </w:style>
  <w:style w:type="paragraph" w:customStyle="1" w:styleId="A452598341664972B8DB1B6783D39F31">
    <w:name w:val="A452598341664972B8DB1B6783D39F31"/>
    <w:rsid w:val="007513FB"/>
    <w:rPr>
      <w:lang w:val="cs-CZ" w:eastAsia="cs-CZ"/>
    </w:rPr>
  </w:style>
  <w:style w:type="paragraph" w:customStyle="1" w:styleId="A47F391628D94434A2D06692CEE08D4F">
    <w:name w:val="A47F391628D94434A2D06692CEE08D4F"/>
    <w:rsid w:val="007513FB"/>
    <w:rPr>
      <w:lang w:val="cs-CZ" w:eastAsia="cs-CZ"/>
    </w:rPr>
  </w:style>
  <w:style w:type="paragraph" w:customStyle="1" w:styleId="E8EC8E38343342B282CA02B442964ACD">
    <w:name w:val="E8EC8E38343342B282CA02B442964ACD"/>
    <w:rsid w:val="007513FB"/>
    <w:rPr>
      <w:lang w:val="cs-CZ" w:eastAsia="cs-CZ"/>
    </w:rPr>
  </w:style>
  <w:style w:type="paragraph" w:customStyle="1" w:styleId="24F1C2DA619A46489589EFE3AF99EE1E">
    <w:name w:val="24F1C2DA619A46489589EFE3AF99EE1E"/>
    <w:rsid w:val="007513FB"/>
    <w:rPr>
      <w:lang w:val="cs-CZ" w:eastAsia="cs-CZ"/>
    </w:rPr>
  </w:style>
  <w:style w:type="paragraph" w:customStyle="1" w:styleId="833292B0D2294A64B8C4B3719E637854">
    <w:name w:val="833292B0D2294A64B8C4B3719E637854"/>
    <w:rsid w:val="007513FB"/>
    <w:rPr>
      <w:lang w:val="cs-CZ" w:eastAsia="cs-CZ"/>
    </w:rPr>
  </w:style>
  <w:style w:type="paragraph" w:customStyle="1" w:styleId="66A1F1FEEE0E4A28AB33685F763F8122">
    <w:name w:val="66A1F1FEEE0E4A28AB33685F763F8122"/>
    <w:rsid w:val="007513FB"/>
    <w:rPr>
      <w:lang w:val="cs-CZ" w:eastAsia="cs-CZ"/>
    </w:rPr>
  </w:style>
  <w:style w:type="paragraph" w:customStyle="1" w:styleId="89CF78BBD3D6473F859D8CD3E00EAEB5">
    <w:name w:val="89CF78BBD3D6473F859D8CD3E00EAEB5"/>
    <w:rsid w:val="007513FB"/>
    <w:rPr>
      <w:lang w:val="cs-CZ" w:eastAsia="cs-CZ"/>
    </w:rPr>
  </w:style>
  <w:style w:type="paragraph" w:customStyle="1" w:styleId="5A5B9A6F1E3340A39E419DAC03459360">
    <w:name w:val="5A5B9A6F1E3340A39E419DAC03459360"/>
    <w:rsid w:val="007513FB"/>
    <w:rPr>
      <w:lang w:val="cs-CZ" w:eastAsia="cs-CZ"/>
    </w:rPr>
  </w:style>
  <w:style w:type="paragraph" w:customStyle="1" w:styleId="9C5870DFF3A44ECC9B5C86021D0197BC">
    <w:name w:val="9C5870DFF3A44ECC9B5C86021D0197BC"/>
    <w:rsid w:val="007513FB"/>
    <w:rPr>
      <w:lang w:val="cs-CZ" w:eastAsia="cs-CZ"/>
    </w:rPr>
  </w:style>
  <w:style w:type="paragraph" w:customStyle="1" w:styleId="7E5952FB84B648BAB50EC344E6A36BC6">
    <w:name w:val="7E5952FB84B648BAB50EC344E6A36BC6"/>
    <w:rsid w:val="007513FB"/>
    <w:rPr>
      <w:lang w:val="cs-CZ" w:eastAsia="cs-CZ"/>
    </w:rPr>
  </w:style>
  <w:style w:type="paragraph" w:customStyle="1" w:styleId="1E7AB563447443509AA6A8058F8F60CC">
    <w:name w:val="1E7AB563447443509AA6A8058F8F60CC"/>
    <w:rsid w:val="007513FB"/>
    <w:rPr>
      <w:lang w:val="cs-CZ" w:eastAsia="cs-CZ"/>
    </w:rPr>
  </w:style>
  <w:style w:type="paragraph" w:customStyle="1" w:styleId="93FF436BA54547EE8271A3C89A425458">
    <w:name w:val="93FF436BA54547EE8271A3C89A425458"/>
    <w:rsid w:val="007513FB"/>
    <w:rPr>
      <w:lang w:val="cs-CZ" w:eastAsia="cs-CZ"/>
    </w:rPr>
  </w:style>
  <w:style w:type="paragraph" w:customStyle="1" w:styleId="197319004EE4490AB0F584CBD97D72B8">
    <w:name w:val="197319004EE4490AB0F584CBD97D72B8"/>
    <w:rsid w:val="007513FB"/>
    <w:rPr>
      <w:lang w:val="cs-CZ" w:eastAsia="cs-CZ"/>
    </w:rPr>
  </w:style>
  <w:style w:type="paragraph" w:customStyle="1" w:styleId="14B8E8E698774D1D8B98B874EB6D6B68">
    <w:name w:val="14B8E8E698774D1D8B98B874EB6D6B68"/>
    <w:rsid w:val="007513FB"/>
    <w:rPr>
      <w:lang w:val="cs-CZ" w:eastAsia="cs-CZ"/>
    </w:rPr>
  </w:style>
  <w:style w:type="paragraph" w:customStyle="1" w:styleId="0EB4C6A8141B4EE6ABF5CE2817C81F21">
    <w:name w:val="0EB4C6A8141B4EE6ABF5CE2817C81F21"/>
    <w:rsid w:val="007513FB"/>
    <w:rPr>
      <w:lang w:val="cs-CZ" w:eastAsia="cs-CZ"/>
    </w:rPr>
  </w:style>
  <w:style w:type="paragraph" w:customStyle="1" w:styleId="8C984F51FAE54513837B4B85D4A7DFCD">
    <w:name w:val="8C984F51FAE54513837B4B85D4A7DFCD"/>
    <w:rsid w:val="007513FB"/>
    <w:rPr>
      <w:lang w:val="cs-CZ" w:eastAsia="cs-CZ"/>
    </w:rPr>
  </w:style>
  <w:style w:type="paragraph" w:customStyle="1" w:styleId="CB7218A6C8BD4B3CA8D6209BBCB8B642">
    <w:name w:val="CB7218A6C8BD4B3CA8D6209BBCB8B642"/>
    <w:rsid w:val="007513FB"/>
    <w:rPr>
      <w:lang w:val="cs-CZ" w:eastAsia="cs-CZ"/>
    </w:rPr>
  </w:style>
  <w:style w:type="paragraph" w:customStyle="1" w:styleId="39E9281862C3497A897D7FBA52A40DAB">
    <w:name w:val="39E9281862C3497A897D7FBA52A40DAB"/>
    <w:rsid w:val="007513FB"/>
    <w:rPr>
      <w:lang w:val="cs-CZ" w:eastAsia="cs-CZ"/>
    </w:rPr>
  </w:style>
  <w:style w:type="paragraph" w:customStyle="1" w:styleId="DF86C7E5D7CE4B69BA4569E62104BC8B">
    <w:name w:val="DF86C7E5D7CE4B69BA4569E62104BC8B"/>
    <w:rsid w:val="007513FB"/>
    <w:rPr>
      <w:lang w:val="cs-CZ" w:eastAsia="cs-CZ"/>
    </w:rPr>
  </w:style>
  <w:style w:type="paragraph" w:customStyle="1" w:styleId="04C17840A051400CBE2DFA60B45B466E">
    <w:name w:val="04C17840A051400CBE2DFA60B45B466E"/>
    <w:rsid w:val="007513FB"/>
    <w:rPr>
      <w:lang w:val="cs-CZ" w:eastAsia="cs-CZ"/>
    </w:rPr>
  </w:style>
  <w:style w:type="paragraph" w:customStyle="1" w:styleId="FBE434BB3D384F09912D766CBC21792F">
    <w:name w:val="FBE434BB3D384F09912D766CBC21792F"/>
    <w:rsid w:val="007513FB"/>
    <w:rPr>
      <w:lang w:val="cs-CZ" w:eastAsia="cs-CZ"/>
    </w:rPr>
  </w:style>
  <w:style w:type="paragraph" w:customStyle="1" w:styleId="0B0E1FE493D044F99F85DAE4E9409E14">
    <w:name w:val="0B0E1FE493D044F99F85DAE4E9409E14"/>
    <w:rsid w:val="007513FB"/>
    <w:rPr>
      <w:lang w:val="cs-CZ" w:eastAsia="cs-CZ"/>
    </w:rPr>
  </w:style>
  <w:style w:type="paragraph" w:customStyle="1" w:styleId="03841D9E7C91487E9762802FED6DE6B7">
    <w:name w:val="03841D9E7C91487E9762802FED6DE6B7"/>
    <w:rsid w:val="007513FB"/>
    <w:rPr>
      <w:lang w:val="cs-CZ" w:eastAsia="cs-CZ"/>
    </w:rPr>
  </w:style>
  <w:style w:type="paragraph" w:customStyle="1" w:styleId="92EAC63FD5804B11B2E500DDBCD90D17">
    <w:name w:val="92EAC63FD5804B11B2E500DDBCD90D17"/>
    <w:rsid w:val="007513FB"/>
    <w:rPr>
      <w:lang w:val="cs-CZ" w:eastAsia="cs-CZ"/>
    </w:rPr>
  </w:style>
  <w:style w:type="paragraph" w:customStyle="1" w:styleId="C15761EC7FD942EB9EF3E869C2E1D16E">
    <w:name w:val="C15761EC7FD942EB9EF3E869C2E1D16E"/>
    <w:rsid w:val="007513FB"/>
    <w:rPr>
      <w:lang w:val="cs-CZ" w:eastAsia="cs-CZ"/>
    </w:rPr>
  </w:style>
  <w:style w:type="paragraph" w:customStyle="1" w:styleId="48EC851DFA734833984504A3568B2DAA">
    <w:name w:val="48EC851DFA734833984504A3568B2DAA"/>
    <w:rsid w:val="007513FB"/>
    <w:rPr>
      <w:lang w:val="cs-CZ" w:eastAsia="cs-CZ"/>
    </w:rPr>
  </w:style>
  <w:style w:type="paragraph" w:customStyle="1" w:styleId="DB07F254B8C041FC87A9590586A2BCB8">
    <w:name w:val="DB07F254B8C041FC87A9590586A2BCB8"/>
    <w:rsid w:val="007513FB"/>
    <w:rPr>
      <w:lang w:val="cs-CZ" w:eastAsia="cs-CZ"/>
    </w:rPr>
  </w:style>
  <w:style w:type="paragraph" w:customStyle="1" w:styleId="2A1B3E5C1C64415EA897C2A24467B721">
    <w:name w:val="2A1B3E5C1C64415EA897C2A24467B721"/>
    <w:rsid w:val="007513FB"/>
    <w:rPr>
      <w:lang w:val="cs-CZ" w:eastAsia="cs-CZ"/>
    </w:rPr>
  </w:style>
  <w:style w:type="paragraph" w:customStyle="1" w:styleId="71BE3624F58046A3ACD6997C5A98ACA9">
    <w:name w:val="71BE3624F58046A3ACD6997C5A98ACA9"/>
    <w:rsid w:val="007513FB"/>
    <w:rPr>
      <w:lang w:val="cs-CZ" w:eastAsia="cs-CZ"/>
    </w:rPr>
  </w:style>
  <w:style w:type="paragraph" w:customStyle="1" w:styleId="80161C1DFA12410F9261511A08D0A024">
    <w:name w:val="80161C1DFA12410F9261511A08D0A024"/>
    <w:rsid w:val="007513FB"/>
    <w:rPr>
      <w:lang w:val="cs-CZ" w:eastAsia="cs-CZ"/>
    </w:rPr>
  </w:style>
  <w:style w:type="paragraph" w:customStyle="1" w:styleId="AE02B10D43524A27AEE6F1A3DCFF07F1">
    <w:name w:val="AE02B10D43524A27AEE6F1A3DCFF07F1"/>
    <w:rsid w:val="007513FB"/>
    <w:rPr>
      <w:lang w:val="cs-CZ" w:eastAsia="cs-CZ"/>
    </w:rPr>
  </w:style>
  <w:style w:type="paragraph" w:customStyle="1" w:styleId="032977091CF249BF8DD13626D3D26E7E">
    <w:name w:val="032977091CF249BF8DD13626D3D26E7E"/>
    <w:rsid w:val="007513FB"/>
    <w:rPr>
      <w:lang w:val="cs-CZ" w:eastAsia="cs-CZ"/>
    </w:rPr>
  </w:style>
  <w:style w:type="paragraph" w:customStyle="1" w:styleId="5159983989D24872BDD94F7C37283913">
    <w:name w:val="5159983989D24872BDD94F7C37283913"/>
    <w:rsid w:val="007513FB"/>
    <w:rPr>
      <w:lang w:val="cs-CZ" w:eastAsia="cs-CZ"/>
    </w:rPr>
  </w:style>
  <w:style w:type="paragraph" w:customStyle="1" w:styleId="0FD728C5ED8549D7894FF1A7071A17C3">
    <w:name w:val="0FD728C5ED8549D7894FF1A7071A17C3"/>
    <w:rsid w:val="007513FB"/>
    <w:rPr>
      <w:lang w:val="cs-CZ" w:eastAsia="cs-CZ"/>
    </w:rPr>
  </w:style>
  <w:style w:type="paragraph" w:customStyle="1" w:styleId="3DAB19E373AC4DA0AACCC4943D23AA52">
    <w:name w:val="3DAB19E373AC4DA0AACCC4943D23AA52"/>
    <w:rsid w:val="007513FB"/>
    <w:rPr>
      <w:lang w:val="cs-CZ" w:eastAsia="cs-CZ"/>
    </w:rPr>
  </w:style>
  <w:style w:type="paragraph" w:customStyle="1" w:styleId="45861CA6B3B846539A740AA952A092FD">
    <w:name w:val="45861CA6B3B846539A740AA952A092FD"/>
    <w:rPr>
      <w:lang w:val="cs-CZ" w:eastAsia="cs-CZ"/>
    </w:rPr>
  </w:style>
  <w:style w:type="paragraph" w:customStyle="1" w:styleId="BAF8F80C9B644A56B87D9FE90970D008">
    <w:name w:val="BAF8F80C9B644A56B87D9FE90970D008"/>
    <w:rPr>
      <w:lang w:val="cs-CZ" w:eastAsia="cs-CZ"/>
    </w:rPr>
  </w:style>
  <w:style w:type="paragraph" w:customStyle="1" w:styleId="BE3D356B8149AC4CAA47937C84E26963">
    <w:name w:val="BE3D356B8149AC4CAA47937C84E26963"/>
    <w:rsid w:val="004551CC"/>
    <w:rPr>
      <w:lang w:val="cs-CZ" w:eastAsia="cs-CZ"/>
    </w:rPr>
  </w:style>
  <w:style w:type="paragraph" w:customStyle="1" w:styleId="311A00F6B98F734FA8A3B4FBA407EC2E">
    <w:name w:val="311A00F6B98F734FA8A3B4FBA407EC2E"/>
    <w:rsid w:val="004551CC"/>
    <w:rPr>
      <w:lang w:val="cs-CZ" w:eastAsia="cs-CZ"/>
    </w:rPr>
  </w:style>
  <w:style w:type="paragraph" w:customStyle="1" w:styleId="6897463C66040B4B9B07B26EE1399472">
    <w:name w:val="6897463C66040B4B9B07B26EE1399472"/>
    <w:rsid w:val="00895A09"/>
    <w:rPr>
      <w:lang w:val="cs-CZ" w:eastAsia="cs-C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anžová">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draz">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CDA05E4-2471-42F8-9B96-B7607BC37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{0B9C4F47-E814-40EA-8AEC-0AEFCF0249F8}tf00546271</Template>
  <TotalTime>0</TotalTime>
  <Pages>1</Pages>
  <Words>386</Words>
  <Characters>2282</Characters>
  <Application>Microsoft Office Word</Application>
  <DocSecurity>0</DocSecurity>
  <Lines>19</Lines>
  <Paragraphs>5</Paragraphs>
  <ScaleCrop>false</ScaleCrop>
  <HeadingPairs>
    <vt:vector size="2" baseType="variant">
      <vt:variant>
        <vt:lpstr>Název</vt:lpstr>
      </vt:variant>
      <vt:variant>
        <vt:i4>1</vt:i4>
      </vt:variant>
    </vt:vector>
  </HeadingPairs>
  <TitlesOfParts>
    <vt:vector size="1" baseType="lpstr">
      <vt:lpstr/>
    </vt:vector>
  </TitlesOfParts>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2021-03-28T21:48:00Z</dcterms:created>
  <dcterms:modified xsi:type="dcterms:W3CDTF">2021-03-28T21:48:00Z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